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EE6C3" w14:textId="77777777" w:rsidR="00CB0A14" w:rsidRPr="0031552C" w:rsidRDefault="00591DCB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szCs w:val="24"/>
          <w:lang w:eastAsia="en-US"/>
        </w:rPr>
      </w:pPr>
      <w:r w:rsidRPr="0031552C">
        <w:rPr>
          <w:rFonts w:ascii="Times New Roman" w:eastAsia="Cambria" w:hAnsi="Times New Roman" w:cs="Times New Roman"/>
          <w:noProof/>
          <w:szCs w:val="24"/>
          <w:lang w:eastAsia="es-ES"/>
        </w:rPr>
        <w:drawing>
          <wp:inline distT="0" distB="0" distL="0" distR="0" wp14:anchorId="3B6EE7F5" wp14:editId="3B6EE7F6">
            <wp:extent cx="2116255" cy="10511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FV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09" cy="10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E6C4" w14:textId="77777777" w:rsidR="00CB0A14" w:rsidRPr="0031552C" w:rsidRDefault="00CB0A14" w:rsidP="009F0C73">
      <w:pPr>
        <w:rPr>
          <w:lang w:eastAsia="en-US"/>
        </w:rPr>
      </w:pPr>
    </w:p>
    <w:p w14:paraId="3B6EE6C5" w14:textId="77777777" w:rsidR="00CB0A14" w:rsidRPr="0031552C" w:rsidRDefault="00CB0A14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40"/>
          <w:szCs w:val="40"/>
          <w:lang w:eastAsia="en-US"/>
        </w:rPr>
      </w:pPr>
      <w:r w:rsidRPr="0031552C">
        <w:rPr>
          <w:rFonts w:ascii="Times New Roman" w:eastAsia="Cambria" w:hAnsi="Times New Roman" w:cs="Times New Roman"/>
          <w:sz w:val="40"/>
          <w:szCs w:val="40"/>
          <w:lang w:eastAsia="en-US"/>
        </w:rPr>
        <w:t>UNIVERSIDAD FRANCISCO DE VITORIA</w:t>
      </w:r>
    </w:p>
    <w:p w14:paraId="3B6EE6C6" w14:textId="77777777" w:rsidR="00CB0A14" w:rsidRPr="0031552C" w:rsidRDefault="00CB0A14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b/>
          <w:bCs/>
          <w:sz w:val="28"/>
          <w:szCs w:val="28"/>
          <w:lang w:eastAsia="en-US"/>
        </w:rPr>
      </w:pPr>
      <w:r w:rsidRPr="0031552C">
        <w:rPr>
          <w:rFonts w:ascii="Times New Roman" w:eastAsia="Cambria" w:hAnsi="Times New Roman" w:cs="Times New Roman"/>
          <w:b/>
          <w:bCs/>
          <w:sz w:val="28"/>
          <w:szCs w:val="28"/>
          <w:lang w:eastAsia="en-US"/>
        </w:rPr>
        <w:t>ESCUELA POLITÉCNICA SUPERIOR</w:t>
      </w:r>
    </w:p>
    <w:p w14:paraId="3B6EE6C7" w14:textId="77777777" w:rsidR="00CB0A14" w:rsidRPr="0031552C" w:rsidRDefault="00CB0A14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28"/>
          <w:szCs w:val="28"/>
          <w:lang w:eastAsia="en-US"/>
        </w:rPr>
      </w:pPr>
      <w:r w:rsidRPr="0031552C">
        <w:rPr>
          <w:rFonts w:ascii="Times New Roman" w:eastAsia="Cambria" w:hAnsi="Times New Roman" w:cs="Times New Roman"/>
          <w:b/>
          <w:bCs/>
          <w:sz w:val="28"/>
          <w:szCs w:val="28"/>
          <w:lang w:eastAsia="en-US"/>
        </w:rPr>
        <w:t>GRADO EN INGENIERÍA INFORMÁTICA</w:t>
      </w:r>
    </w:p>
    <w:p w14:paraId="3B6EE6C8" w14:textId="77777777" w:rsidR="00CB0A14" w:rsidRPr="0031552C" w:rsidRDefault="00CB0A14" w:rsidP="009F0C73">
      <w:pPr>
        <w:rPr>
          <w:lang w:eastAsia="en-US"/>
        </w:rPr>
      </w:pPr>
    </w:p>
    <w:p w14:paraId="3B6EE6C9" w14:textId="77777777" w:rsidR="00CB0A14" w:rsidRPr="0031552C" w:rsidRDefault="00CB0A14" w:rsidP="009F0C73">
      <w:pPr>
        <w:rPr>
          <w:lang w:eastAsia="en-US"/>
        </w:rPr>
      </w:pPr>
    </w:p>
    <w:p w14:paraId="3B6EE6CA" w14:textId="77777777" w:rsidR="00CB0A14" w:rsidRPr="0031552C" w:rsidRDefault="00CB0A14" w:rsidP="009F0C73">
      <w:pPr>
        <w:rPr>
          <w:lang w:eastAsia="en-US"/>
        </w:rPr>
      </w:pPr>
    </w:p>
    <w:p w14:paraId="3B6EE6CB" w14:textId="214CD4FE" w:rsidR="00CB0A14" w:rsidRPr="001B7937" w:rsidRDefault="00D075C0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b/>
          <w:bCs/>
          <w:sz w:val="36"/>
          <w:szCs w:val="36"/>
          <w:lang w:eastAsia="en-US"/>
        </w:rPr>
      </w:pPr>
      <w:r w:rsidRPr="001B7937">
        <w:rPr>
          <w:rFonts w:ascii="Times New Roman" w:eastAsia="Cambria" w:hAnsi="Times New Roman" w:cs="Times New Roman"/>
          <w:b/>
          <w:bCs/>
          <w:sz w:val="36"/>
          <w:szCs w:val="36"/>
          <w:lang w:eastAsia="en-US"/>
        </w:rPr>
        <w:t>ANTE</w:t>
      </w:r>
      <w:r w:rsidR="00CB0A14" w:rsidRPr="001B7937">
        <w:rPr>
          <w:rFonts w:ascii="Times New Roman" w:eastAsia="Cambria" w:hAnsi="Times New Roman" w:cs="Times New Roman"/>
          <w:b/>
          <w:bCs/>
          <w:sz w:val="36"/>
          <w:szCs w:val="36"/>
          <w:lang w:eastAsia="en-US"/>
        </w:rPr>
        <w:t xml:space="preserve">PROYECTO DE </w:t>
      </w:r>
      <w:r w:rsidRPr="001B7937">
        <w:rPr>
          <w:rFonts w:ascii="Times New Roman" w:eastAsia="Cambria" w:hAnsi="Times New Roman" w:cs="Times New Roman"/>
          <w:b/>
          <w:bCs/>
          <w:sz w:val="36"/>
          <w:szCs w:val="36"/>
          <w:lang w:eastAsia="en-US"/>
        </w:rPr>
        <w:t>PFG</w:t>
      </w:r>
    </w:p>
    <w:p w14:paraId="3B6EE6CC" w14:textId="77777777" w:rsidR="00CB0A14" w:rsidRPr="0031552C" w:rsidRDefault="00CB0A14" w:rsidP="009F0C73">
      <w:pPr>
        <w:rPr>
          <w:lang w:eastAsia="en-US"/>
        </w:rPr>
      </w:pPr>
    </w:p>
    <w:p w14:paraId="3B6EE6CD" w14:textId="77777777" w:rsidR="00CB0A14" w:rsidRPr="0031552C" w:rsidRDefault="009F0C73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b/>
          <w:bCs/>
          <w:iCs/>
          <w:sz w:val="48"/>
          <w:szCs w:val="48"/>
          <w:lang w:eastAsia="en-US"/>
        </w:rPr>
      </w:pPr>
      <w:r w:rsidRPr="0031552C">
        <w:rPr>
          <w:rFonts w:ascii="Times New Roman" w:eastAsia="Cambria" w:hAnsi="Times New Roman" w:cs="Times New Roman"/>
          <w:b/>
          <w:bCs/>
          <w:iCs/>
          <w:color w:val="F07F09" w:themeColor="accent1"/>
          <w:sz w:val="48"/>
          <w:szCs w:val="48"/>
          <w:lang w:eastAsia="en-US"/>
        </w:rPr>
        <w:t>[</w:t>
      </w:r>
      <w:r w:rsidR="00CB0A14" w:rsidRPr="0031552C">
        <w:rPr>
          <w:rFonts w:ascii="Times New Roman" w:eastAsia="Cambria" w:hAnsi="Times New Roman" w:cs="Times New Roman"/>
          <w:b/>
          <w:bCs/>
          <w:iCs/>
          <w:color w:val="F07F09" w:themeColor="accent1"/>
          <w:sz w:val="48"/>
          <w:szCs w:val="48"/>
          <w:lang w:eastAsia="en-US"/>
        </w:rPr>
        <w:t>TÍTULO DEL PROYECTO</w:t>
      </w:r>
      <w:r w:rsidRPr="0031552C">
        <w:rPr>
          <w:rFonts w:ascii="Times New Roman" w:eastAsia="Cambria" w:hAnsi="Times New Roman" w:cs="Times New Roman"/>
          <w:b/>
          <w:bCs/>
          <w:iCs/>
          <w:color w:val="F07F09" w:themeColor="accent1"/>
          <w:sz w:val="48"/>
          <w:szCs w:val="48"/>
          <w:lang w:eastAsia="en-US"/>
        </w:rPr>
        <w:t>]</w:t>
      </w:r>
    </w:p>
    <w:p w14:paraId="3B6EE6CF" w14:textId="77777777" w:rsidR="009F0C73" w:rsidRPr="0031552C" w:rsidRDefault="009F0C73" w:rsidP="009F0C73">
      <w:pPr>
        <w:rPr>
          <w:lang w:eastAsia="en-US"/>
        </w:rPr>
      </w:pPr>
    </w:p>
    <w:p w14:paraId="3B6EE6D0" w14:textId="77777777" w:rsidR="009F0C73" w:rsidRPr="0031552C" w:rsidRDefault="009F0C73" w:rsidP="009F0C73">
      <w:pPr>
        <w:rPr>
          <w:lang w:eastAsia="en-US"/>
        </w:rPr>
      </w:pPr>
    </w:p>
    <w:p w14:paraId="3B6EE6D1" w14:textId="77777777" w:rsidR="009F0C73" w:rsidRPr="0031552C" w:rsidRDefault="009F0C73" w:rsidP="009F0C73">
      <w:pPr>
        <w:rPr>
          <w:lang w:eastAsia="en-US"/>
        </w:rPr>
      </w:pPr>
    </w:p>
    <w:p w14:paraId="3B6EE6D2" w14:textId="77777777" w:rsidR="00591DCB" w:rsidRPr="0031552C" w:rsidRDefault="00591DCB" w:rsidP="009F0C73">
      <w:pPr>
        <w:rPr>
          <w:lang w:eastAsia="en-US"/>
        </w:rPr>
      </w:pPr>
    </w:p>
    <w:p w14:paraId="3B6EE6D3" w14:textId="77777777" w:rsidR="009F0C73" w:rsidRPr="0031552C" w:rsidRDefault="009F0C73" w:rsidP="009F0C73">
      <w:pPr>
        <w:rPr>
          <w:lang w:eastAsia="en-US"/>
        </w:rPr>
      </w:pPr>
    </w:p>
    <w:p w14:paraId="3B6EE6D4" w14:textId="77777777" w:rsidR="00CB0A14" w:rsidRPr="0031552C" w:rsidRDefault="00CB0A14" w:rsidP="009F0C73">
      <w:pPr>
        <w:rPr>
          <w:lang w:eastAsia="en-US"/>
        </w:rPr>
      </w:pPr>
    </w:p>
    <w:p w14:paraId="3B6EE6D5" w14:textId="77777777" w:rsidR="009F0C73" w:rsidRPr="0031552C" w:rsidRDefault="009F0C73" w:rsidP="009F0C73">
      <w:pPr>
        <w:rPr>
          <w:lang w:eastAsia="en-US"/>
        </w:rPr>
      </w:pPr>
    </w:p>
    <w:p w14:paraId="3B6EE6D6" w14:textId="77777777" w:rsidR="00CB0A14" w:rsidRPr="0031552C" w:rsidRDefault="00CB0A14" w:rsidP="009F0C73">
      <w:pPr>
        <w:rPr>
          <w:lang w:eastAsia="en-US"/>
        </w:rPr>
      </w:pPr>
    </w:p>
    <w:p w14:paraId="3B6EE6D7" w14:textId="77777777" w:rsidR="00CC4575" w:rsidRPr="0031552C" w:rsidRDefault="009F0C73" w:rsidP="009F0C73">
      <w:pPr>
        <w:snapToGrid w:val="0"/>
        <w:spacing w:before="120" w:after="240" w:line="360" w:lineRule="auto"/>
        <w:jc w:val="right"/>
        <w:rPr>
          <w:rFonts w:ascii="Times New Roman" w:eastAsia="Cambria" w:hAnsi="Times New Roman" w:cs="Times New Roman"/>
          <w:szCs w:val="24"/>
          <w:lang w:eastAsia="en-US"/>
        </w:rPr>
        <w:sectPr w:rsidR="00CC4575" w:rsidRPr="0031552C" w:rsidSect="004F1A5B"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  <w:r w:rsidRPr="0031552C">
        <w:rPr>
          <w:rFonts w:ascii="Times New Roman" w:eastAsia="Cambria" w:hAnsi="Times New Roman" w:cs="Times New Roman"/>
          <w:szCs w:val="24"/>
          <w:lang w:eastAsia="en-US"/>
        </w:rPr>
        <w:t>[</w:t>
      </w:r>
      <w:r w:rsidR="00CB0A14" w:rsidRPr="0031552C">
        <w:rPr>
          <w:rFonts w:ascii="Times New Roman" w:eastAsia="Cambria" w:hAnsi="Times New Roman" w:cs="Times New Roman"/>
          <w:szCs w:val="24"/>
          <w:lang w:eastAsia="en-US"/>
        </w:rPr>
        <w:t>Nombre Apellido1 Apellido2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t>]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br/>
      </w:r>
      <w:r w:rsidR="00CB0A14" w:rsidRPr="0031552C">
        <w:rPr>
          <w:rFonts w:ascii="Times New Roman" w:eastAsia="Cambria" w:hAnsi="Times New Roman" w:cs="Times New Roman"/>
          <w:szCs w:val="24"/>
          <w:lang w:eastAsia="en-US"/>
        </w:rPr>
        <w:t xml:space="preserve">Convocatoria de 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t>[</w:t>
      </w:r>
      <w:r w:rsidR="00CB0A14" w:rsidRPr="0031552C">
        <w:rPr>
          <w:rFonts w:ascii="Times New Roman" w:eastAsia="Cambria" w:hAnsi="Times New Roman" w:cs="Times New Roman"/>
          <w:szCs w:val="24"/>
          <w:lang w:eastAsia="en-US"/>
        </w:rPr>
        <w:t>mes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t>]</w:t>
      </w:r>
      <w:r w:rsidR="00CB0A14" w:rsidRPr="0031552C">
        <w:rPr>
          <w:rFonts w:ascii="Times New Roman" w:eastAsia="Cambria" w:hAnsi="Times New Roman" w:cs="Times New Roman"/>
          <w:szCs w:val="24"/>
          <w:lang w:eastAsia="en-US"/>
        </w:rPr>
        <w:t xml:space="preserve"> 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t>[</w:t>
      </w:r>
      <w:r w:rsidR="00CB0A14" w:rsidRPr="0031552C">
        <w:rPr>
          <w:rFonts w:ascii="Times New Roman" w:eastAsia="Cambria" w:hAnsi="Times New Roman" w:cs="Times New Roman"/>
          <w:szCs w:val="24"/>
          <w:lang w:eastAsia="en-US"/>
        </w:rPr>
        <w:t>año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t>]</w:t>
      </w:r>
    </w:p>
    <w:p w14:paraId="3B6EE733" w14:textId="77777777" w:rsidR="00CC4575" w:rsidRPr="0031552C" w:rsidRDefault="00CC4575" w:rsidP="004F0299">
      <w:pPr>
        <w:rPr>
          <w:rFonts w:ascii="Times New Roman" w:eastAsia="Cambria" w:hAnsi="Times New Roman" w:cs="Times New Roman"/>
          <w:szCs w:val="24"/>
          <w:lang w:eastAsia="es-ES_tradnl"/>
        </w:rPr>
        <w:sectPr w:rsidR="00CC4575" w:rsidRPr="0031552C" w:rsidSect="00CC4575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34" w14:textId="77777777" w:rsidR="00CB0A14" w:rsidRPr="0031552C" w:rsidRDefault="00CB0A14" w:rsidP="004F0299">
      <w:pPr>
        <w:spacing w:after="120" w:line="360" w:lineRule="auto"/>
        <w:rPr>
          <w:rFonts w:ascii="Cambria" w:eastAsia="Cambria" w:hAnsi="Cambria" w:cs="Times New Roman"/>
          <w:color w:val="002060"/>
          <w:sz w:val="36"/>
          <w:szCs w:val="36"/>
          <w:lang w:eastAsia="en-US"/>
        </w:rPr>
      </w:pPr>
      <w:r w:rsidRPr="0031552C">
        <w:rPr>
          <w:rFonts w:asciiTheme="majorHAnsi" w:eastAsiaTheme="majorEastAsia" w:hAnsiTheme="majorHAnsi" w:cstheme="majorBidi"/>
          <w:color w:val="002060"/>
          <w:sz w:val="56"/>
          <w:szCs w:val="56"/>
        </w:rPr>
        <w:lastRenderedPageBreak/>
        <w:t>Resumen</w:t>
      </w:r>
    </w:p>
    <w:p w14:paraId="3B6EE735" w14:textId="08F219D3" w:rsidR="00CB0A14" w:rsidRPr="0031552C" w:rsidRDefault="00CB0A14" w:rsidP="004F0299">
      <w:pPr>
        <w:rPr>
          <w:lang w:eastAsia="es-ES"/>
        </w:rPr>
      </w:pPr>
      <w:r w:rsidRPr="00445411">
        <w:rPr>
          <w:highlight w:val="yellow"/>
          <w:lang w:eastAsia="es-ES"/>
        </w:rPr>
        <w:t xml:space="preserve">Aquí viene el resumen en español, </w:t>
      </w:r>
      <w:r w:rsidR="00D075C0">
        <w:rPr>
          <w:highlight w:val="yellow"/>
          <w:lang w:eastAsia="es-ES"/>
        </w:rPr>
        <w:t>un par de párrafos</w:t>
      </w:r>
      <w:r w:rsidR="00CB789F">
        <w:rPr>
          <w:highlight w:val="yellow"/>
          <w:lang w:eastAsia="es-ES"/>
        </w:rPr>
        <w:t xml:space="preserve">. Muy importante, esta sección debe ser un resumen </w:t>
      </w:r>
      <w:r w:rsidR="00D075C0">
        <w:rPr>
          <w:highlight w:val="yellow"/>
          <w:lang w:eastAsia="es-ES"/>
        </w:rPr>
        <w:t>del anteproyecto</w:t>
      </w:r>
      <w:r w:rsidR="00CB789F">
        <w:rPr>
          <w:highlight w:val="yellow"/>
          <w:lang w:eastAsia="es-ES"/>
        </w:rPr>
        <w:t>, es decir, del documento que se presenta, y no solo de la parte técnica del proyecto</w:t>
      </w:r>
      <w:r w:rsidRPr="00445411">
        <w:rPr>
          <w:highlight w:val="yellow"/>
          <w:lang w:eastAsia="es-ES"/>
        </w:rPr>
        <w:t>.</w:t>
      </w:r>
    </w:p>
    <w:p w14:paraId="3B6EE736" w14:textId="77777777" w:rsidR="00CB0A14" w:rsidRPr="0031552C" w:rsidRDefault="00CB0A14" w:rsidP="00CC4575">
      <w:pPr>
        <w:spacing w:before="480" w:after="120" w:line="360" w:lineRule="auto"/>
        <w:rPr>
          <w:rFonts w:asciiTheme="majorHAnsi" w:eastAsiaTheme="majorEastAsia" w:hAnsiTheme="majorHAnsi" w:cstheme="majorBidi"/>
          <w:color w:val="002060"/>
          <w:sz w:val="56"/>
          <w:szCs w:val="56"/>
        </w:rPr>
      </w:pPr>
      <w:r w:rsidRPr="0031552C">
        <w:rPr>
          <w:rFonts w:asciiTheme="majorHAnsi" w:eastAsiaTheme="majorEastAsia" w:hAnsiTheme="majorHAnsi" w:cstheme="majorBidi"/>
          <w:color w:val="002060"/>
          <w:sz w:val="56"/>
          <w:szCs w:val="56"/>
        </w:rPr>
        <w:t>Palabras claves</w:t>
      </w:r>
    </w:p>
    <w:p w14:paraId="3B6EE737" w14:textId="77777777" w:rsidR="00CB0A14" w:rsidRPr="0031552C" w:rsidRDefault="00CB0A14" w:rsidP="00CC4575">
      <w:pPr>
        <w:rPr>
          <w:lang w:eastAsia="es-ES"/>
        </w:rPr>
      </w:pPr>
      <w:r w:rsidRPr="00445411">
        <w:rPr>
          <w:highlight w:val="yellow"/>
          <w:lang w:eastAsia="es-ES"/>
        </w:rPr>
        <w:t>Palabra clave 1, palabra clave 2, palabra clave 3 (máximo 6 palabras clave).</w:t>
      </w:r>
    </w:p>
    <w:p w14:paraId="3B6EE73C" w14:textId="77777777" w:rsidR="00CB0A14" w:rsidRPr="001355B4" w:rsidRDefault="00CB0A14" w:rsidP="00CC4575">
      <w:pPr>
        <w:rPr>
          <w:rFonts w:ascii="Calibri Light" w:hAnsi="Calibri Light"/>
          <w:color w:val="000000"/>
          <w:lang w:val="en-US"/>
        </w:rPr>
      </w:pPr>
    </w:p>
    <w:p w14:paraId="3B6EE73D" w14:textId="77777777" w:rsidR="00CB0A14" w:rsidRPr="001355B4" w:rsidRDefault="00CB0A14" w:rsidP="00CC4575">
      <w:pPr>
        <w:rPr>
          <w:rFonts w:ascii="Calibri Light" w:hAnsi="Calibri Light"/>
          <w:color w:val="000000"/>
          <w:lang w:val="en-US"/>
        </w:rPr>
      </w:pPr>
    </w:p>
    <w:p w14:paraId="3B6EE73E" w14:textId="61F5DEFE" w:rsidR="00B36B5F" w:rsidRDefault="00B36B5F">
      <w:pPr>
        <w:jc w:val="left"/>
        <w:rPr>
          <w:rFonts w:ascii="Calibri Light" w:hAnsi="Calibri Light"/>
          <w:color w:val="000000"/>
          <w:lang w:val="en-US"/>
        </w:rPr>
      </w:pPr>
      <w:r>
        <w:rPr>
          <w:rFonts w:ascii="Calibri Light" w:hAnsi="Calibri Light"/>
          <w:color w:val="000000"/>
          <w:lang w:val="en-US"/>
        </w:rPr>
        <w:br w:type="page"/>
      </w:r>
    </w:p>
    <w:p w14:paraId="30789CB4" w14:textId="586AF75D" w:rsidR="00CB0A14" w:rsidRPr="001355B4" w:rsidRDefault="00B36B5F" w:rsidP="00CC4575">
      <w:pPr>
        <w:rPr>
          <w:rFonts w:ascii="Calibri Light" w:hAnsi="Calibri Light"/>
          <w:color w:val="000000"/>
          <w:lang w:val="en-US"/>
        </w:rPr>
        <w:sectPr w:rsidR="00CB0A14" w:rsidRPr="001355B4" w:rsidSect="00CC4575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  <w:r>
        <w:rPr>
          <w:rFonts w:ascii="Calibri Light" w:hAnsi="Calibri Light"/>
          <w:color w:val="000000"/>
          <w:lang w:val="en-US"/>
        </w:rPr>
        <w:lastRenderedPageBreak/>
        <w:br/>
      </w:r>
    </w:p>
    <w:p w14:paraId="3B6EE73F" w14:textId="77777777" w:rsidR="00CB0A14" w:rsidRPr="0031552C" w:rsidRDefault="0067575B" w:rsidP="0067575B">
      <w:pPr>
        <w:pStyle w:val="Ttulo"/>
        <w:rPr>
          <w:color w:val="002060"/>
        </w:rPr>
      </w:pPr>
      <w:r w:rsidRPr="0031552C">
        <w:rPr>
          <w:color w:val="002060"/>
        </w:rPr>
        <w:lastRenderedPageBreak/>
        <w:t>Índice de Contenidos</w:t>
      </w:r>
    </w:p>
    <w:p w14:paraId="3B6EE740" w14:textId="77777777" w:rsidR="0067575B" w:rsidRPr="0031552C" w:rsidRDefault="0067575B" w:rsidP="0067575B"/>
    <w:p w14:paraId="714E29CC" w14:textId="1F090148" w:rsidR="00157218" w:rsidRDefault="00A32323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r w:rsidRPr="0031552C">
        <w:rPr>
          <w:noProof w:val="0"/>
        </w:rPr>
        <w:fldChar w:fldCharType="begin"/>
      </w:r>
      <w:r w:rsidRPr="0031552C">
        <w:rPr>
          <w:noProof w:val="0"/>
        </w:rPr>
        <w:instrText xml:space="preserve"> TOC \o "1-3" \h \z \u </w:instrText>
      </w:r>
      <w:r w:rsidRPr="0031552C">
        <w:rPr>
          <w:noProof w:val="0"/>
        </w:rPr>
        <w:fldChar w:fldCharType="separate"/>
      </w:r>
      <w:hyperlink w:anchor="_Toc57310017" w:history="1">
        <w:r w:rsidR="00157218" w:rsidRPr="000355AE">
          <w:rPr>
            <w:rStyle w:val="Hipervnculo"/>
          </w:rPr>
          <w:t>1</w:t>
        </w:r>
        <w:r w:rsidR="00157218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157218" w:rsidRPr="000355AE">
          <w:rPr>
            <w:rStyle w:val="Hipervnculo"/>
          </w:rPr>
          <w:t>Titulo del Proyecto</w:t>
        </w:r>
        <w:r w:rsidR="00157218">
          <w:rPr>
            <w:webHidden/>
          </w:rPr>
          <w:tab/>
        </w:r>
        <w:r w:rsidR="00157218">
          <w:rPr>
            <w:webHidden/>
          </w:rPr>
          <w:fldChar w:fldCharType="begin"/>
        </w:r>
        <w:r w:rsidR="00157218">
          <w:rPr>
            <w:webHidden/>
          </w:rPr>
          <w:instrText xml:space="preserve"> PAGEREF _Toc57310017 \h </w:instrText>
        </w:r>
        <w:r w:rsidR="00157218">
          <w:rPr>
            <w:webHidden/>
          </w:rPr>
        </w:r>
        <w:r w:rsidR="00157218">
          <w:rPr>
            <w:webHidden/>
          </w:rPr>
          <w:fldChar w:fldCharType="separate"/>
        </w:r>
        <w:r w:rsidR="00157218">
          <w:rPr>
            <w:webHidden/>
          </w:rPr>
          <w:t>1</w:t>
        </w:r>
        <w:r w:rsidR="00157218">
          <w:rPr>
            <w:webHidden/>
          </w:rPr>
          <w:fldChar w:fldCharType="end"/>
        </w:r>
      </w:hyperlink>
    </w:p>
    <w:p w14:paraId="5EA673F0" w14:textId="0C742BD1" w:rsidR="00157218" w:rsidRDefault="00157218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57310018" w:history="1">
        <w:r w:rsidRPr="000355A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Pr="000355AE">
          <w:rPr>
            <w:rStyle w:val="Hipervnculo"/>
          </w:rPr>
          <w:t>Descripción del Proyecto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_Toc57310018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2BAAFB4" w14:textId="47E47130" w:rsidR="00157218" w:rsidRDefault="00157218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57310019" w:history="1">
        <w:r w:rsidRPr="000355A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Pr="000355AE">
          <w:rPr>
            <w:rStyle w:val="Hipervnculo"/>
          </w:rPr>
          <w:t>Motivación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_Toc57310019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EF36D59" w14:textId="2433B9A5" w:rsidR="00157218" w:rsidRDefault="00157218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57310020" w:history="1">
        <w:r w:rsidRPr="000355A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Pr="000355AE">
          <w:rPr>
            <w:rStyle w:val="Hipervnculo"/>
          </w:rPr>
          <w:t>Resultados Esperados  y Viabilidad del Proyecto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_Toc57310020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BB6CAD2" w14:textId="1582672C" w:rsidR="00157218" w:rsidRDefault="00157218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57310021" w:history="1">
        <w:r w:rsidRPr="000355AE">
          <w:rPr>
            <w:rStyle w:val="Hipervnculo"/>
            <w:noProof/>
          </w:rPr>
          <w:t>4.1</w:t>
        </w:r>
        <w:r>
          <w:rPr>
            <w:noProof/>
            <w:sz w:val="22"/>
            <w:lang w:eastAsia="es-ES"/>
          </w:rPr>
          <w:tab/>
        </w:r>
        <w:r w:rsidRPr="000355AE">
          <w:rPr>
            <w:rStyle w:val="Hipervnculo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_Toc57310021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8FABCF" w14:textId="548DCFBB" w:rsidR="00157218" w:rsidRDefault="00157218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57310022" w:history="1">
        <w:r w:rsidRPr="000355AE">
          <w:rPr>
            <w:rStyle w:val="Hipervnculo"/>
            <w:noProof/>
          </w:rPr>
          <w:t>4.2</w:t>
        </w:r>
        <w:r>
          <w:rPr>
            <w:noProof/>
            <w:sz w:val="22"/>
            <w:lang w:eastAsia="es-ES"/>
          </w:rPr>
          <w:tab/>
        </w:r>
        <w:r w:rsidRPr="000355AE">
          <w:rPr>
            <w:rStyle w:val="Hipervnculo"/>
            <w:noProof/>
          </w:rPr>
          <w:t>Plazo Estimado del Desarrollo Técnico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_Toc57310022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BF1603" w14:textId="0E30BE05" w:rsidR="00157218" w:rsidRDefault="00157218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57310023" w:history="1">
        <w:r w:rsidRPr="000355AE">
          <w:rPr>
            <w:rStyle w:val="Hipervnculo"/>
            <w:noProof/>
          </w:rPr>
          <w:t>4.3</w:t>
        </w:r>
        <w:r>
          <w:rPr>
            <w:noProof/>
            <w:sz w:val="22"/>
            <w:lang w:eastAsia="es-ES"/>
          </w:rPr>
          <w:tab/>
        </w:r>
        <w:r w:rsidRPr="000355AE">
          <w:rPr>
            <w:rStyle w:val="Hipervnculo"/>
            <w:noProof/>
          </w:rPr>
          <w:t>Conocimientos Necesarios Adquiridos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_Toc57310023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BC6DEB" w14:textId="71D61BEF" w:rsidR="00157218" w:rsidRDefault="00157218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57310024" w:history="1">
        <w:r w:rsidRPr="000355AE">
          <w:rPr>
            <w:rStyle w:val="Hipervnculo"/>
            <w:noProof/>
          </w:rPr>
          <w:t>4.4</w:t>
        </w:r>
        <w:r>
          <w:rPr>
            <w:noProof/>
            <w:sz w:val="22"/>
            <w:lang w:eastAsia="es-ES"/>
          </w:rPr>
          <w:tab/>
        </w:r>
        <w:r w:rsidRPr="000355AE">
          <w:rPr>
            <w:rStyle w:val="Hipervnculo"/>
            <w:noProof/>
          </w:rPr>
          <w:t>Conocimientos Necesarios que se Deberán Adquirir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_Toc57310024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D1C1E3" w14:textId="1AF2992F" w:rsidR="00157218" w:rsidRDefault="00157218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57310025" w:history="1">
        <w:r w:rsidRPr="000355AE">
          <w:rPr>
            <w:rStyle w:val="Hipervnculo"/>
            <w:noProof/>
          </w:rPr>
          <w:t>4.5</w:t>
        </w:r>
        <w:r>
          <w:rPr>
            <w:noProof/>
            <w:sz w:val="22"/>
            <w:lang w:eastAsia="es-ES"/>
          </w:rPr>
          <w:tab/>
        </w:r>
        <w:r w:rsidRPr="000355AE">
          <w:rPr>
            <w:rStyle w:val="Hipervnculo"/>
            <w:noProof/>
          </w:rPr>
          <w:t>Asignaturas del Grado Relacionadas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_Toc57310025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08026C" w14:textId="26887E5E" w:rsidR="00157218" w:rsidRDefault="00157218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57310026" w:history="1">
        <w:r w:rsidRPr="000355A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Pr="000355AE">
          <w:rPr>
            <w:rStyle w:val="Hipervnculo"/>
          </w:rPr>
          <w:t>Bibliografía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_Toc57310026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B6EE75D" w14:textId="6851C4B8" w:rsidR="0067575B" w:rsidRPr="0031552C" w:rsidRDefault="00A32323" w:rsidP="0067575B">
      <w:r w:rsidRPr="0031552C">
        <w:fldChar w:fldCharType="end"/>
      </w:r>
    </w:p>
    <w:p w14:paraId="3B6EE77C" w14:textId="0C6FC5BD" w:rsidR="00B36B5F" w:rsidRDefault="00B36B5F" w:rsidP="004A4057">
      <w:r>
        <w:br/>
      </w:r>
      <w:r>
        <w:br/>
      </w:r>
    </w:p>
    <w:p w14:paraId="370191D1" w14:textId="77777777" w:rsidR="00B36B5F" w:rsidRDefault="00B36B5F">
      <w:pPr>
        <w:jc w:val="left"/>
      </w:pPr>
      <w:r>
        <w:br w:type="page"/>
      </w:r>
    </w:p>
    <w:p w14:paraId="34CF36A2" w14:textId="77777777" w:rsidR="004A4057" w:rsidRPr="0031552C" w:rsidRDefault="004A4057" w:rsidP="004A4057"/>
    <w:p w14:paraId="3B6EE77D" w14:textId="77777777" w:rsidR="004A4057" w:rsidRPr="0031552C" w:rsidRDefault="004A4057" w:rsidP="004A4057"/>
    <w:p w14:paraId="3B6EE77E" w14:textId="77777777" w:rsidR="004A4057" w:rsidRPr="0031552C" w:rsidRDefault="004A4057" w:rsidP="004A4057"/>
    <w:p w14:paraId="3B6EE77F" w14:textId="77777777" w:rsidR="0067575B" w:rsidRPr="0031552C" w:rsidRDefault="0067575B" w:rsidP="0067575B"/>
    <w:p w14:paraId="3B6EE780" w14:textId="77777777" w:rsidR="0067575B" w:rsidRPr="0031552C" w:rsidRDefault="0067575B" w:rsidP="004A4057">
      <w:pPr>
        <w:pStyle w:val="Ttulo1"/>
        <w:rPr>
          <w:noProof w:val="0"/>
        </w:rPr>
        <w:sectPr w:rsidR="0067575B" w:rsidRPr="0031552C" w:rsidSect="0067575B">
          <w:footerReference w:type="even" r:id="rId12"/>
          <w:footerReference w:type="default" r:id="rId13"/>
          <w:type w:val="oddPage"/>
          <w:pgSz w:w="11907" w:h="16840" w:code="9"/>
          <w:pgMar w:top="1304" w:right="1247" w:bottom="1304" w:left="1247" w:header="720" w:footer="720" w:gutter="454"/>
          <w:pgNumType w:fmt="lowerRoman"/>
          <w:cols w:space="720"/>
          <w:docGrid w:linePitch="299"/>
        </w:sectPr>
      </w:pPr>
    </w:p>
    <w:p w14:paraId="3B6EE781" w14:textId="4C417027" w:rsidR="003C69EC" w:rsidRPr="0031552C" w:rsidRDefault="00D06325" w:rsidP="00E46FB0">
      <w:pPr>
        <w:pStyle w:val="Ttulo1"/>
      </w:pPr>
      <w:bookmarkStart w:id="0" w:name="_Toc57310017"/>
      <w:r>
        <w:lastRenderedPageBreak/>
        <w:t>Titulo del Proyecto</w:t>
      </w:r>
      <w:bookmarkEnd w:id="0"/>
    </w:p>
    <w:p w14:paraId="3B6EE782" w14:textId="47D110B3" w:rsidR="00603E0B" w:rsidRDefault="007017B5" w:rsidP="007017B5">
      <w:pPr>
        <w:rPr>
          <w:highlight w:val="yellow"/>
        </w:rPr>
      </w:pPr>
      <w:r w:rsidRPr="0031552C">
        <w:rPr>
          <w:highlight w:val="yellow"/>
        </w:rPr>
        <w:t xml:space="preserve">Este documento es </w:t>
      </w:r>
      <w:r w:rsidR="00D06325" w:rsidRPr="0031552C">
        <w:rPr>
          <w:highlight w:val="yellow"/>
        </w:rPr>
        <w:t>la plantilla que seguir</w:t>
      </w:r>
      <w:r w:rsidRPr="0031552C">
        <w:rPr>
          <w:highlight w:val="yellow"/>
        </w:rPr>
        <w:t xml:space="preserve"> para la confección </w:t>
      </w:r>
      <w:r w:rsidR="00D06325">
        <w:rPr>
          <w:highlight w:val="yellow"/>
        </w:rPr>
        <w:t>del Anteproyecto</w:t>
      </w:r>
      <w:r w:rsidRPr="0031552C">
        <w:rPr>
          <w:highlight w:val="yellow"/>
        </w:rPr>
        <w:t xml:space="preserve"> de</w:t>
      </w:r>
      <w:r w:rsidR="00226BF0">
        <w:rPr>
          <w:highlight w:val="yellow"/>
        </w:rPr>
        <w:t>l Proyecto</w:t>
      </w:r>
      <w:r w:rsidRPr="0031552C">
        <w:rPr>
          <w:highlight w:val="yellow"/>
        </w:rPr>
        <w:t xml:space="preserve"> Fin</w:t>
      </w:r>
      <w:r w:rsidR="00226BF0">
        <w:rPr>
          <w:highlight w:val="yellow"/>
        </w:rPr>
        <w:t>al</w:t>
      </w:r>
      <w:r w:rsidRPr="0031552C">
        <w:rPr>
          <w:highlight w:val="yellow"/>
        </w:rPr>
        <w:t xml:space="preserve"> de Grado (PFG). </w:t>
      </w:r>
    </w:p>
    <w:p w14:paraId="3B6EE783" w14:textId="45551EB0" w:rsidR="007017B5" w:rsidRPr="0031552C" w:rsidRDefault="007017B5" w:rsidP="00A82B27">
      <w:r w:rsidRPr="00A82B27">
        <w:rPr>
          <w:highlight w:val="yellow"/>
        </w:rPr>
        <w:t xml:space="preserve">A la hora de escribir </w:t>
      </w:r>
      <w:r w:rsidR="00D06325">
        <w:rPr>
          <w:highlight w:val="yellow"/>
        </w:rPr>
        <w:t>el anteproyecto</w:t>
      </w:r>
      <w:r w:rsidRPr="00A82B27">
        <w:rPr>
          <w:highlight w:val="yellow"/>
        </w:rPr>
        <w:t xml:space="preserve"> definitiv</w:t>
      </w:r>
      <w:r w:rsidR="00D06325">
        <w:rPr>
          <w:highlight w:val="yellow"/>
        </w:rPr>
        <w:t>o</w:t>
      </w:r>
      <w:r w:rsidRPr="00A82B27">
        <w:rPr>
          <w:highlight w:val="yellow"/>
        </w:rPr>
        <w:t xml:space="preserve">, el alumno deberá </w:t>
      </w:r>
      <w:r w:rsidRPr="00A82B27">
        <w:rPr>
          <w:b/>
          <w:highlight w:val="yellow"/>
        </w:rPr>
        <w:t>borrar estos párrafos</w:t>
      </w:r>
      <w:r w:rsidRPr="00A82B27">
        <w:rPr>
          <w:highlight w:val="yellow"/>
        </w:rPr>
        <w:t xml:space="preserve">, así como todo </w:t>
      </w:r>
      <w:r w:rsidRPr="00A82B27">
        <w:rPr>
          <w:b/>
          <w:highlight w:val="yellow"/>
        </w:rPr>
        <w:t xml:space="preserve">el texto que aparece </w:t>
      </w:r>
      <w:r w:rsidR="00D06325">
        <w:rPr>
          <w:b/>
          <w:highlight w:val="yellow"/>
        </w:rPr>
        <w:t xml:space="preserve">en amarillo </w:t>
      </w:r>
      <w:r w:rsidRPr="00A82B27">
        <w:rPr>
          <w:b/>
          <w:highlight w:val="yellow"/>
        </w:rPr>
        <w:t>en las distintas secciones</w:t>
      </w:r>
      <w:r w:rsidRPr="00A82B27">
        <w:rPr>
          <w:highlight w:val="yellow"/>
        </w:rPr>
        <w:t xml:space="preserve"> y añadir sus propios contenidos.</w:t>
      </w:r>
    </w:p>
    <w:p w14:paraId="3B6EE784" w14:textId="77777777" w:rsidR="0031552C" w:rsidRDefault="0031552C" w:rsidP="00A82B27">
      <w:r w:rsidRPr="00A82B27">
        <w:rPr>
          <w:highlight w:val="yellow"/>
        </w:rPr>
        <w:t xml:space="preserve">En la portada, </w:t>
      </w:r>
      <w:r w:rsidRPr="00A82B27">
        <w:rPr>
          <w:b/>
          <w:highlight w:val="yellow"/>
        </w:rPr>
        <w:t>sustituir</w:t>
      </w:r>
      <w:r w:rsidRPr="00A82B27">
        <w:rPr>
          <w:highlight w:val="yellow"/>
        </w:rPr>
        <w:t xml:space="preserve"> el [texto entre corchetes] por los datos reales.</w:t>
      </w:r>
    </w:p>
    <w:p w14:paraId="3B6EE785" w14:textId="77777777" w:rsidR="00603E0B" w:rsidRPr="00A82B27" w:rsidRDefault="00603E0B" w:rsidP="00A82B27">
      <w:pPr>
        <w:rPr>
          <w:highlight w:val="yellow"/>
        </w:rPr>
      </w:pPr>
      <w:r w:rsidRPr="00A82B27">
        <w:rPr>
          <w:b/>
          <w:highlight w:val="yellow"/>
        </w:rPr>
        <w:t xml:space="preserve">Todos los capítulos deben empezar en página impar </w:t>
      </w:r>
      <w:r w:rsidRPr="00A82B27">
        <w:rPr>
          <w:highlight w:val="yellow"/>
        </w:rPr>
        <w:t>(la plantilla ya lo hace automáticamente, pero es bueno comprobarlo).</w:t>
      </w:r>
    </w:p>
    <w:p w14:paraId="473A54D5" w14:textId="1DBE6719" w:rsidR="00CB789F" w:rsidRDefault="00CB789F" w:rsidP="00CB789F">
      <w:r w:rsidRPr="005F21BE">
        <w:rPr>
          <w:highlight w:val="yellow"/>
        </w:rPr>
        <w:t xml:space="preserve">En concreto, en esta sección se </w:t>
      </w:r>
      <w:r w:rsidR="00D06325">
        <w:rPr>
          <w:highlight w:val="yellow"/>
        </w:rPr>
        <w:t xml:space="preserve">detallará </w:t>
      </w:r>
      <w:r w:rsidR="00D06325" w:rsidRPr="00D06325">
        <w:rPr>
          <w:b/>
          <w:bCs/>
          <w:highlight w:val="yellow"/>
        </w:rPr>
        <w:t>el título del proyecto y una pequeña introducción</w:t>
      </w:r>
      <w:r w:rsidR="00D06325">
        <w:rPr>
          <w:highlight w:val="yellow"/>
        </w:rPr>
        <w:t xml:space="preserve"> al mismo</w:t>
      </w:r>
      <w:r w:rsidRPr="005F21BE">
        <w:rPr>
          <w:highlight w:val="yellow"/>
        </w:rPr>
        <w:t xml:space="preserve"> </w:t>
      </w:r>
      <w:r w:rsidR="00D06325">
        <w:rPr>
          <w:highlight w:val="yellow"/>
        </w:rPr>
        <w:t xml:space="preserve">clarificando su objetivo. </w:t>
      </w:r>
    </w:p>
    <w:p w14:paraId="112E25C1" w14:textId="326B0A25" w:rsidR="00BB5CD1" w:rsidRDefault="00BB5CD1" w:rsidP="00CB789F"/>
    <w:p w14:paraId="4F710DA6" w14:textId="678C0E2E" w:rsidR="00BB5CD1" w:rsidRPr="0031552C" w:rsidRDefault="00BB5CD1" w:rsidP="00BB5CD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 w:rsidRPr="00BB5CD1">
        <w:rPr>
          <w:color w:val="FF0000"/>
          <w:highlight w:val="yellow"/>
        </w:rPr>
        <w:t>MUY IMPORTANTE</w:t>
      </w:r>
      <w:r w:rsidRPr="00BB5CD1">
        <w:rPr>
          <w:highlight w:val="yellow"/>
        </w:rPr>
        <w:t>: Vigilar la redacción. Debe utilizar</w:t>
      </w:r>
      <w:r>
        <w:rPr>
          <w:highlight w:val="yellow"/>
        </w:rPr>
        <w:t>se</w:t>
      </w:r>
      <w:r w:rsidRPr="00BB5CD1">
        <w:rPr>
          <w:highlight w:val="yellow"/>
        </w:rPr>
        <w:t xml:space="preserve"> un lenguaje homogéneo en todo el documento en cuanto a formas y tiempos verbales. Se sugiere hablar en pasado, dado que </w:t>
      </w:r>
      <w:r w:rsidR="00D06325">
        <w:rPr>
          <w:highlight w:val="yellow"/>
        </w:rPr>
        <w:t>se</w:t>
      </w:r>
      <w:r w:rsidRPr="00BB5CD1">
        <w:rPr>
          <w:highlight w:val="yellow"/>
        </w:rPr>
        <w:t xml:space="preserve"> recoge un trabajo ya hecho, y utilizar el modo impersonal. El documento debe estar libre de erratas, errores ortográficos, gramaticales o de cualquier otro tipo para poder recibir el visto bueno de los tu</w:t>
      </w:r>
      <w:r w:rsidR="00181CF2">
        <w:rPr>
          <w:highlight w:val="yellow"/>
        </w:rPr>
        <w:t>tores, y tiene que respetar esta plantilla en cuanto a estructura y formato</w:t>
      </w:r>
      <w:r w:rsidRPr="00BB5CD1">
        <w:rPr>
          <w:highlight w:val="yellow"/>
        </w:rPr>
        <w:t>.</w:t>
      </w:r>
    </w:p>
    <w:p w14:paraId="3B6EE78C" w14:textId="7D40060C" w:rsidR="00B36B5F" w:rsidRDefault="00B36B5F" w:rsidP="00603E0B">
      <w:pPr>
        <w:rPr>
          <w:rFonts w:ascii="Calibri" w:hAnsi="Calibri"/>
          <w:highlight w:val="yellow"/>
        </w:rPr>
      </w:pPr>
      <w:r>
        <w:rPr>
          <w:rFonts w:ascii="Calibri" w:hAnsi="Calibri"/>
          <w:highlight w:val="yellow"/>
        </w:rPr>
        <w:br/>
      </w:r>
      <w:r>
        <w:rPr>
          <w:rFonts w:ascii="Calibri" w:hAnsi="Calibri"/>
          <w:highlight w:val="yellow"/>
        </w:rPr>
        <w:br/>
      </w:r>
    </w:p>
    <w:p w14:paraId="1C34EFB3" w14:textId="77777777" w:rsidR="00B36B5F" w:rsidRDefault="00B36B5F">
      <w:pPr>
        <w:jc w:val="left"/>
        <w:rPr>
          <w:rFonts w:ascii="Calibri" w:hAnsi="Calibri"/>
          <w:highlight w:val="yellow"/>
        </w:rPr>
      </w:pPr>
      <w:r>
        <w:rPr>
          <w:rFonts w:ascii="Calibri" w:hAnsi="Calibri"/>
          <w:highlight w:val="yellow"/>
        </w:rPr>
        <w:br w:type="page"/>
      </w:r>
    </w:p>
    <w:p w14:paraId="13B40C14" w14:textId="77777777" w:rsidR="00603E0B" w:rsidRPr="00603E0B" w:rsidRDefault="00603E0B" w:rsidP="00603E0B">
      <w:pPr>
        <w:rPr>
          <w:rFonts w:ascii="Calibri" w:hAnsi="Calibri"/>
          <w:highlight w:val="yellow"/>
        </w:rPr>
      </w:pPr>
    </w:p>
    <w:p w14:paraId="3B6EE78D" w14:textId="77777777" w:rsidR="00603E0B" w:rsidRPr="0031552C" w:rsidRDefault="00603E0B" w:rsidP="00732C8E"/>
    <w:p w14:paraId="3B6EE78E" w14:textId="77777777" w:rsidR="00732C8E" w:rsidRPr="0031552C" w:rsidRDefault="00732C8E" w:rsidP="00732C8E"/>
    <w:p w14:paraId="3B6EE78F" w14:textId="77777777" w:rsidR="00732C8E" w:rsidRPr="0031552C" w:rsidRDefault="00732C8E" w:rsidP="00732C8E">
      <w:pPr>
        <w:sectPr w:rsidR="00732C8E" w:rsidRPr="0031552C" w:rsidSect="0067575B">
          <w:type w:val="oddPage"/>
          <w:pgSz w:w="11907" w:h="16840" w:code="9"/>
          <w:pgMar w:top="1304" w:right="1247" w:bottom="1304" w:left="1247" w:header="720" w:footer="720" w:gutter="454"/>
          <w:pgNumType w:start="1"/>
          <w:cols w:space="720"/>
          <w:docGrid w:linePitch="299"/>
        </w:sectPr>
      </w:pPr>
    </w:p>
    <w:p w14:paraId="3B6EE790" w14:textId="5631EBCD" w:rsidR="0026243C" w:rsidRPr="0031552C" w:rsidRDefault="00D06325" w:rsidP="00B36B5F">
      <w:pPr>
        <w:pStyle w:val="Ttulo1"/>
      </w:pPr>
      <w:bookmarkStart w:id="1" w:name="_Toc57310018"/>
      <w:r>
        <w:lastRenderedPageBreak/>
        <w:t>Descripción del Proyecto</w:t>
      </w:r>
      <w:bookmarkEnd w:id="1"/>
    </w:p>
    <w:p w14:paraId="3437CD65" w14:textId="5458D493" w:rsidR="005F21BE" w:rsidRDefault="005F21BE" w:rsidP="004A4057">
      <w:pPr>
        <w:rPr>
          <w:highlight w:val="yellow"/>
        </w:rPr>
      </w:pPr>
      <w:r w:rsidRPr="005F21BE">
        <w:rPr>
          <w:highlight w:val="yellow"/>
        </w:rPr>
        <w:t>En esta sección se incluirá</w:t>
      </w:r>
      <w:r>
        <w:rPr>
          <w:highlight w:val="yellow"/>
        </w:rPr>
        <w:t xml:space="preserve"> </w:t>
      </w:r>
      <w:r w:rsidR="00D06325">
        <w:rPr>
          <w:highlight w:val="yellow"/>
        </w:rPr>
        <w:t>la descripción del proyecto; debe ser suficientemente detallada como para que permita la evaluación de su finalidad, contenido y alcance</w:t>
      </w:r>
      <w:r>
        <w:rPr>
          <w:highlight w:val="yellow"/>
        </w:rPr>
        <w:t xml:space="preserve">. </w:t>
      </w:r>
    </w:p>
    <w:p w14:paraId="3B6EE791" w14:textId="1A458405" w:rsidR="004A4057" w:rsidRDefault="005F21BE" w:rsidP="004A4057">
      <w:r>
        <w:rPr>
          <w:highlight w:val="yellow"/>
        </w:rPr>
        <w:t xml:space="preserve">También puede incluirse un </w:t>
      </w:r>
      <w:r w:rsidR="00D06325">
        <w:rPr>
          <w:highlight w:val="yellow"/>
        </w:rPr>
        <w:t>esbozo</w:t>
      </w:r>
      <w:r>
        <w:rPr>
          <w:highlight w:val="yellow"/>
        </w:rPr>
        <w:t xml:space="preserve"> de las tecnologías a usar en el desarrollo, siempre que estas sean novedosas y hayan requerido </w:t>
      </w:r>
      <w:r w:rsidR="00D06325">
        <w:rPr>
          <w:highlight w:val="yellow"/>
        </w:rPr>
        <w:t xml:space="preserve">o vayan a requerir </w:t>
      </w:r>
      <w:r>
        <w:rPr>
          <w:highlight w:val="yellow"/>
        </w:rPr>
        <w:t>una investigación significativa por parte del alumno</w:t>
      </w:r>
      <w:r w:rsidR="004A4057" w:rsidRPr="00603E0B">
        <w:rPr>
          <w:highlight w:val="yellow"/>
        </w:rPr>
        <w:t>.</w:t>
      </w:r>
      <w:r w:rsidR="004A4057" w:rsidRPr="0031552C">
        <w:t xml:space="preserve"> </w:t>
      </w:r>
    </w:p>
    <w:p w14:paraId="77E66E8F" w14:textId="5E2C4D5F" w:rsidR="00D06325" w:rsidRDefault="00D06325" w:rsidP="00B36B5F"/>
    <w:p w14:paraId="64A1253A" w14:textId="583DCF26" w:rsidR="004C4B8C" w:rsidRDefault="004C4B8C">
      <w:pPr>
        <w:jc w:val="left"/>
      </w:pPr>
      <w:r>
        <w:br w:type="page"/>
      </w:r>
    </w:p>
    <w:p w14:paraId="5640B919" w14:textId="77777777" w:rsidR="00D06325" w:rsidRDefault="00D06325" w:rsidP="00B36B5F"/>
    <w:p w14:paraId="65F46F7C" w14:textId="6D65C4BB" w:rsidR="00B36B5F" w:rsidRDefault="00B36B5F" w:rsidP="00B36B5F"/>
    <w:p w14:paraId="74392E38" w14:textId="77777777" w:rsidR="00B36B5F" w:rsidRDefault="00B36B5F" w:rsidP="00B36B5F"/>
    <w:p w14:paraId="01C92D2E" w14:textId="77777777" w:rsidR="004C4B8C" w:rsidRDefault="004C4B8C" w:rsidP="00B36B5F">
      <w:pPr>
        <w:pStyle w:val="Ttulo1"/>
        <w:sectPr w:rsidR="004C4B8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438A5391" w14:textId="1DD70113" w:rsidR="00D06325" w:rsidRPr="00B36B5F" w:rsidRDefault="00D06325" w:rsidP="004C4B8C">
      <w:pPr>
        <w:pStyle w:val="Ttulo1"/>
      </w:pPr>
      <w:bookmarkStart w:id="2" w:name="_Toc57310019"/>
      <w:r w:rsidRPr="00B36B5F">
        <w:lastRenderedPageBreak/>
        <w:t>Motivación</w:t>
      </w:r>
      <w:bookmarkEnd w:id="2"/>
    </w:p>
    <w:p w14:paraId="5B8AD522" w14:textId="77777777" w:rsidR="00D06325" w:rsidRDefault="00D06325" w:rsidP="00D06325">
      <w:pPr>
        <w:rPr>
          <w:highlight w:val="yellow"/>
        </w:rPr>
      </w:pPr>
      <w:r w:rsidRPr="005F21BE">
        <w:rPr>
          <w:highlight w:val="yellow"/>
        </w:rPr>
        <w:t xml:space="preserve">En esta sección se </w:t>
      </w:r>
      <w:r>
        <w:rPr>
          <w:highlight w:val="yellow"/>
        </w:rPr>
        <w:t xml:space="preserve">detallará el motivo por el que el alumno propone realizar este proyecto. Los motivos para la realización de un determinado proyecto pueden ser muy variados: gustos personales, retos, conocimiento del problema, etc. </w:t>
      </w:r>
    </w:p>
    <w:p w14:paraId="2B8D9402" w14:textId="5207DEC5" w:rsidR="00D06325" w:rsidRPr="0031552C" w:rsidRDefault="00D06325" w:rsidP="00D06325">
      <w:r>
        <w:rPr>
          <w:highlight w:val="yellow"/>
        </w:rPr>
        <w:t xml:space="preserve">Esta sección tiene por objetivo hacer reflexionar al alumno sobre los motivos por lo que va a proponer este tema en concreto. Es mucho más efectivo un alumno motivado por un tema concreto que aquel otro que no tiene ninguna razón especial para realizar un proyecto concreto.  </w:t>
      </w:r>
      <w:r>
        <w:t xml:space="preserve"> </w:t>
      </w:r>
    </w:p>
    <w:p w14:paraId="3F15D49D" w14:textId="0451ADD2" w:rsidR="004C4B8C" w:rsidRDefault="004C4B8C">
      <w:pPr>
        <w:jc w:val="left"/>
      </w:pPr>
      <w:r>
        <w:br w:type="page"/>
      </w:r>
    </w:p>
    <w:p w14:paraId="4C861540" w14:textId="77777777" w:rsidR="00D06325" w:rsidRPr="0031552C" w:rsidRDefault="00D06325" w:rsidP="004A4057"/>
    <w:p w14:paraId="3B6EE792" w14:textId="77777777" w:rsidR="004645F9" w:rsidRDefault="004645F9">
      <w:pPr>
        <w:rPr>
          <w:rFonts w:ascii="Calibri" w:hAnsi="Calibri"/>
        </w:rPr>
      </w:pPr>
    </w:p>
    <w:p w14:paraId="3B6EE793" w14:textId="77777777" w:rsidR="00603E0B" w:rsidRPr="00603E0B" w:rsidRDefault="00603E0B" w:rsidP="00603E0B">
      <w:pPr>
        <w:rPr>
          <w:rFonts w:ascii="Calibri" w:hAnsi="Calibri"/>
        </w:rPr>
      </w:pPr>
    </w:p>
    <w:p w14:paraId="3B6EE794" w14:textId="0C09DB30" w:rsidR="004C4B8C" w:rsidRDefault="004C4B8C">
      <w:pPr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12A7183" w14:textId="77777777" w:rsidR="003125C6" w:rsidRPr="00603E0B" w:rsidRDefault="003125C6" w:rsidP="00603E0B">
      <w:pPr>
        <w:rPr>
          <w:rFonts w:ascii="Calibri" w:hAnsi="Calibri"/>
        </w:rPr>
        <w:sectPr w:rsidR="003125C6" w:rsidRPr="00603E0B" w:rsidSect="004C4B8C"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95" w14:textId="04092FE8" w:rsidR="00E362EF" w:rsidRDefault="00D06325" w:rsidP="004A4057">
      <w:pPr>
        <w:pStyle w:val="Ttulo1"/>
        <w:rPr>
          <w:noProof w:val="0"/>
        </w:rPr>
      </w:pPr>
      <w:bookmarkStart w:id="3" w:name="_Toc57310020"/>
      <w:r>
        <w:rPr>
          <w:noProof w:val="0"/>
        </w:rPr>
        <w:lastRenderedPageBreak/>
        <w:t xml:space="preserve">Resultados Esperados </w:t>
      </w:r>
      <w:r>
        <w:rPr>
          <w:noProof w:val="0"/>
        </w:rPr>
        <w:br/>
        <w:t>y Viabilidad del Proyecto</w:t>
      </w:r>
      <w:bookmarkEnd w:id="3"/>
    </w:p>
    <w:p w14:paraId="12E2A88C" w14:textId="420CF247" w:rsidR="005F21BE" w:rsidRPr="005F21BE" w:rsidRDefault="005F21BE" w:rsidP="005F21BE">
      <w:r w:rsidRPr="005F21BE">
        <w:rPr>
          <w:highlight w:val="yellow"/>
        </w:rPr>
        <w:t xml:space="preserve">En esta sección se incluyen los </w:t>
      </w:r>
      <w:r w:rsidR="004C4B8C">
        <w:rPr>
          <w:highlight w:val="yellow"/>
        </w:rPr>
        <w:t>resultados esperados después de realizar el Proyecto Fin de Grado y la viabilidad que tiene realizar este proyecto por parte del alumno</w:t>
      </w:r>
      <w:r w:rsidRPr="005F21BE">
        <w:rPr>
          <w:highlight w:val="yellow"/>
        </w:rPr>
        <w:t>.</w:t>
      </w:r>
    </w:p>
    <w:p w14:paraId="3B6EE796" w14:textId="69E4B7C7" w:rsidR="00E362EF" w:rsidRPr="0031552C" w:rsidRDefault="00D06325" w:rsidP="00FE3C12">
      <w:pPr>
        <w:pStyle w:val="Ttulo2"/>
        <w:rPr>
          <w:noProof w:val="0"/>
        </w:rPr>
      </w:pPr>
      <w:bookmarkStart w:id="4" w:name="_Toc57310021"/>
      <w:r>
        <w:rPr>
          <w:noProof w:val="0"/>
        </w:rPr>
        <w:t xml:space="preserve">Resultados </w:t>
      </w:r>
      <w:r w:rsidR="00B36B5F">
        <w:rPr>
          <w:noProof w:val="0"/>
        </w:rPr>
        <w:t>E</w:t>
      </w:r>
      <w:r>
        <w:rPr>
          <w:noProof w:val="0"/>
        </w:rPr>
        <w:t>sperados</w:t>
      </w:r>
      <w:bookmarkEnd w:id="4"/>
    </w:p>
    <w:p w14:paraId="3B6EE797" w14:textId="73D2EB38" w:rsidR="00827D64" w:rsidRPr="0031552C" w:rsidRDefault="005F21BE" w:rsidP="00827D64">
      <w:r w:rsidRPr="005F21BE">
        <w:rPr>
          <w:highlight w:val="yellow"/>
        </w:rPr>
        <w:t>Debe</w:t>
      </w:r>
      <w:r w:rsidR="004C4B8C">
        <w:rPr>
          <w:highlight w:val="yellow"/>
        </w:rPr>
        <w:t>n</w:t>
      </w:r>
      <w:r w:rsidRPr="005F21BE">
        <w:rPr>
          <w:highlight w:val="yellow"/>
        </w:rPr>
        <w:t xml:space="preserve"> describirse </w:t>
      </w:r>
      <w:r w:rsidR="004C4B8C">
        <w:rPr>
          <w:highlight w:val="yellow"/>
        </w:rPr>
        <w:t xml:space="preserve">los resultados esperados por el alumno por la realización de este </w:t>
      </w:r>
      <w:r w:rsidR="004C4B8C" w:rsidRPr="005F21BE">
        <w:rPr>
          <w:highlight w:val="yellow"/>
        </w:rPr>
        <w:t>proyecto</w:t>
      </w:r>
      <w:r>
        <w:rPr>
          <w:highlight w:val="yellow"/>
        </w:rPr>
        <w:t xml:space="preserve">. Hacer hincapié en el para qué. El desarrollo técnico siempre es un medio para otro fin, y </w:t>
      </w:r>
      <w:r w:rsidR="004C4B8C">
        <w:rPr>
          <w:highlight w:val="yellow"/>
        </w:rPr>
        <w:t>los</w:t>
      </w:r>
      <w:r>
        <w:rPr>
          <w:highlight w:val="yellow"/>
        </w:rPr>
        <w:t xml:space="preserve"> </w:t>
      </w:r>
      <w:r w:rsidR="004C4B8C">
        <w:rPr>
          <w:highlight w:val="yellow"/>
        </w:rPr>
        <w:t>resultados</w:t>
      </w:r>
      <w:r>
        <w:rPr>
          <w:highlight w:val="yellow"/>
        </w:rPr>
        <w:t xml:space="preserve"> debe</w:t>
      </w:r>
      <w:r w:rsidR="004C4B8C">
        <w:rPr>
          <w:highlight w:val="yellow"/>
        </w:rPr>
        <w:t>n</w:t>
      </w:r>
      <w:r>
        <w:rPr>
          <w:highlight w:val="yellow"/>
        </w:rPr>
        <w:t xml:space="preserve"> expresarse en relación con el fin y no el medio</w:t>
      </w:r>
      <w:r w:rsidR="00827D64" w:rsidRPr="00603E0B">
        <w:rPr>
          <w:highlight w:val="yellow"/>
        </w:rPr>
        <w:t>.</w:t>
      </w:r>
    </w:p>
    <w:p w14:paraId="3B6EE798" w14:textId="58C8E983" w:rsidR="00827D64" w:rsidRPr="0031552C" w:rsidRDefault="00D06325" w:rsidP="00FE3C12">
      <w:pPr>
        <w:pStyle w:val="Ttulo2"/>
        <w:rPr>
          <w:noProof w:val="0"/>
        </w:rPr>
      </w:pPr>
      <w:bookmarkStart w:id="5" w:name="_Toc57310022"/>
      <w:r>
        <w:rPr>
          <w:noProof w:val="0"/>
        </w:rPr>
        <w:t xml:space="preserve">Plazo </w:t>
      </w:r>
      <w:r w:rsidR="00B36B5F">
        <w:rPr>
          <w:noProof w:val="0"/>
        </w:rPr>
        <w:t>E</w:t>
      </w:r>
      <w:r>
        <w:rPr>
          <w:noProof w:val="0"/>
        </w:rPr>
        <w:t>stimado del Desarrollo Técnico</w:t>
      </w:r>
      <w:bookmarkEnd w:id="5"/>
    </w:p>
    <w:p w14:paraId="621A1E1E" w14:textId="77777777" w:rsidR="004C4B8C" w:rsidRDefault="004C4B8C" w:rsidP="00827D64">
      <w:pPr>
        <w:rPr>
          <w:highlight w:val="yellow"/>
        </w:rPr>
      </w:pPr>
      <w:r>
        <w:rPr>
          <w:highlight w:val="yellow"/>
        </w:rPr>
        <w:t>Debe tenerse en cuenta que el PFG es un trabajo estimado de 12 ECTS, lo que supone unas 300 horas de trabajo personal del alumno (unas 12 a 13 semanas).</w:t>
      </w:r>
    </w:p>
    <w:p w14:paraId="3B6EE799" w14:textId="68232EEE" w:rsidR="00E362EF" w:rsidRPr="005F21BE" w:rsidRDefault="004C4B8C" w:rsidP="00827D64">
      <w:r>
        <w:rPr>
          <w:highlight w:val="yellow"/>
        </w:rPr>
        <w:t xml:space="preserve">Se debe realizar una primera estimación del esfuerzo que va a conllevar el desarrollo técnico del proyecto para poder evaluar su </w:t>
      </w:r>
      <w:r w:rsidR="00116ECD">
        <w:rPr>
          <w:highlight w:val="yellow"/>
        </w:rPr>
        <w:t>viabilidad (ni demasiado ambicioso ni demasiado limitado).</w:t>
      </w:r>
      <w:r w:rsidR="005F21BE" w:rsidRPr="005F21BE">
        <w:rPr>
          <w:highlight w:val="yellow"/>
        </w:rPr>
        <w:t xml:space="preserve"> </w:t>
      </w:r>
    </w:p>
    <w:p w14:paraId="129B5AF4" w14:textId="5720B8AD" w:rsidR="009B5791" w:rsidRPr="0031552C" w:rsidRDefault="00B36B5F" w:rsidP="009B5791">
      <w:pPr>
        <w:pStyle w:val="Ttulo2"/>
        <w:rPr>
          <w:noProof w:val="0"/>
        </w:rPr>
      </w:pPr>
      <w:bookmarkStart w:id="6" w:name="_Toc57310023"/>
      <w:r>
        <w:rPr>
          <w:noProof w:val="0"/>
        </w:rPr>
        <w:t>Conocimientos Necesarios Adquiridos</w:t>
      </w:r>
      <w:bookmarkEnd w:id="6"/>
    </w:p>
    <w:p w14:paraId="3B6EE79A" w14:textId="77734E47" w:rsidR="00603E0B" w:rsidRDefault="00116ECD" w:rsidP="00827D64">
      <w:r>
        <w:rPr>
          <w:highlight w:val="yellow"/>
        </w:rPr>
        <w:t>El alumno detallará los conocimientos necesarios que ya dispone y que son necesarios para la realización del proyecto</w:t>
      </w:r>
      <w:r w:rsidR="005F21BE" w:rsidRPr="005F21BE">
        <w:rPr>
          <w:highlight w:val="yellow"/>
        </w:rPr>
        <w:t>.</w:t>
      </w:r>
    </w:p>
    <w:p w14:paraId="03BFE9F7" w14:textId="747F4C2B" w:rsidR="00B36B5F" w:rsidRDefault="00B36B5F" w:rsidP="00827D64"/>
    <w:p w14:paraId="3E6C8791" w14:textId="77777777" w:rsidR="00116ECD" w:rsidRDefault="00116ECD">
      <w:pPr>
        <w:jc w:val="left"/>
        <w:rPr>
          <w:rFonts w:asciiTheme="majorHAnsi" w:eastAsiaTheme="majorEastAsia" w:hAnsiTheme="majorHAnsi" w:cstheme="majorBidi"/>
          <w:bCs/>
          <w:smallCaps/>
          <w:color w:val="000000" w:themeColor="text1"/>
          <w:sz w:val="40"/>
          <w:szCs w:val="28"/>
        </w:rPr>
      </w:pPr>
      <w:r>
        <w:br w:type="page"/>
      </w:r>
    </w:p>
    <w:p w14:paraId="7A958EE2" w14:textId="3E596667" w:rsidR="00B36B5F" w:rsidRPr="0031552C" w:rsidRDefault="00B36B5F" w:rsidP="00B36B5F">
      <w:pPr>
        <w:pStyle w:val="Ttulo2"/>
        <w:rPr>
          <w:noProof w:val="0"/>
        </w:rPr>
      </w:pPr>
      <w:bookmarkStart w:id="7" w:name="_Toc57310024"/>
      <w:r>
        <w:rPr>
          <w:noProof w:val="0"/>
        </w:rPr>
        <w:lastRenderedPageBreak/>
        <w:t xml:space="preserve">Conocimientos Necesarios </w:t>
      </w:r>
      <w:r>
        <w:rPr>
          <w:noProof w:val="0"/>
        </w:rPr>
        <w:t xml:space="preserve">que se Deberán </w:t>
      </w:r>
      <w:r w:rsidR="00116ECD">
        <w:rPr>
          <w:noProof w:val="0"/>
        </w:rPr>
        <w:t>Adquirir</w:t>
      </w:r>
      <w:bookmarkEnd w:id="7"/>
    </w:p>
    <w:p w14:paraId="0D2E4A99" w14:textId="50251559" w:rsidR="00116ECD" w:rsidRDefault="00116ECD" w:rsidP="00116ECD">
      <w:r>
        <w:rPr>
          <w:highlight w:val="yellow"/>
        </w:rPr>
        <w:t xml:space="preserve">El alumno detallará los conocimientos necesarios que </w:t>
      </w:r>
      <w:r w:rsidRPr="00116ECD">
        <w:rPr>
          <w:color w:val="FF0000"/>
          <w:highlight w:val="yellow"/>
        </w:rPr>
        <w:t>NO</w:t>
      </w:r>
      <w:r>
        <w:rPr>
          <w:highlight w:val="yellow"/>
        </w:rPr>
        <w:t xml:space="preserve"> </w:t>
      </w:r>
      <w:r>
        <w:rPr>
          <w:highlight w:val="yellow"/>
        </w:rPr>
        <w:t>dispone,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pero </w:t>
      </w:r>
      <w:r>
        <w:rPr>
          <w:highlight w:val="yellow"/>
        </w:rPr>
        <w:t xml:space="preserve">son necesarios para la realización </w:t>
      </w:r>
      <w:r>
        <w:rPr>
          <w:highlight w:val="yellow"/>
        </w:rPr>
        <w:t xml:space="preserve">adecuada </w:t>
      </w:r>
      <w:r w:rsidRPr="00116ECD">
        <w:rPr>
          <w:highlight w:val="yellow"/>
        </w:rPr>
        <w:t>del proyect</w:t>
      </w:r>
      <w:r w:rsidRPr="00116ECD">
        <w:rPr>
          <w:highlight w:val="yellow"/>
        </w:rPr>
        <w:t>o. Además, es recomendable incluir un plan a realizar para adquirir estos conocimientos.</w:t>
      </w:r>
    </w:p>
    <w:p w14:paraId="529A0A9A" w14:textId="5697653E" w:rsidR="00B36B5F" w:rsidRDefault="00B36B5F" w:rsidP="00827D64"/>
    <w:p w14:paraId="5A8B0FD5" w14:textId="4E775C36" w:rsidR="00B36B5F" w:rsidRPr="0031552C" w:rsidRDefault="00B36B5F" w:rsidP="00B36B5F">
      <w:pPr>
        <w:pStyle w:val="Ttulo2"/>
        <w:rPr>
          <w:noProof w:val="0"/>
        </w:rPr>
      </w:pPr>
      <w:bookmarkStart w:id="8" w:name="_Toc57310025"/>
      <w:r>
        <w:rPr>
          <w:noProof w:val="0"/>
        </w:rPr>
        <w:t>Asignaturas del Grado Relacionadas</w:t>
      </w:r>
      <w:bookmarkEnd w:id="8"/>
    </w:p>
    <w:p w14:paraId="3439C197" w14:textId="4B6D7FE1" w:rsidR="00116ECD" w:rsidRDefault="00116ECD" w:rsidP="00116ECD">
      <w:r>
        <w:rPr>
          <w:highlight w:val="yellow"/>
        </w:rPr>
        <w:t xml:space="preserve">El alumno detallará </w:t>
      </w:r>
      <w:r>
        <w:rPr>
          <w:highlight w:val="yellow"/>
        </w:rPr>
        <w:t>las distintas asignaturas del grado relacionadas con su proyecto y cuál es su relación</w:t>
      </w:r>
      <w:r w:rsidRPr="00116ECD">
        <w:rPr>
          <w:highlight w:val="yellow"/>
        </w:rPr>
        <w:t>.</w:t>
      </w:r>
    </w:p>
    <w:p w14:paraId="3B6EE7D2" w14:textId="77777777" w:rsidR="00E362EF" w:rsidRPr="0031552C" w:rsidRDefault="00E362EF" w:rsidP="00E362EF">
      <w:pPr>
        <w:sectPr w:rsidR="00E362EF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D3" w14:textId="42CFB5A0" w:rsidR="00E362EF" w:rsidRDefault="00E362EF" w:rsidP="004A4057">
      <w:pPr>
        <w:pStyle w:val="Ttulo1"/>
        <w:rPr>
          <w:noProof w:val="0"/>
        </w:rPr>
      </w:pPr>
      <w:bookmarkStart w:id="9" w:name="_Toc57310026"/>
      <w:r w:rsidRPr="0031552C">
        <w:rPr>
          <w:noProof w:val="0"/>
        </w:rPr>
        <w:lastRenderedPageBreak/>
        <w:t>Bibliografía</w:t>
      </w:r>
      <w:bookmarkEnd w:id="9"/>
    </w:p>
    <w:p w14:paraId="5D77C554" w14:textId="19AD9A35" w:rsidR="00116ECD" w:rsidRDefault="00116ECD" w:rsidP="00116ECD">
      <w:r>
        <w:rPr>
          <w:highlight w:val="yellow"/>
        </w:rPr>
        <w:t xml:space="preserve">El alumno </w:t>
      </w:r>
      <w:r>
        <w:rPr>
          <w:highlight w:val="yellow"/>
        </w:rPr>
        <w:t>incluirá alguna referencia bibliográfica relevante para evaluar la viabilidad y alcance de la propuesta de proyecto que está realizando. Estas referencias seguirán el esquema del IEEE</w:t>
      </w:r>
      <w:r w:rsidRPr="00116ECD">
        <w:rPr>
          <w:highlight w:val="yellow"/>
        </w:rPr>
        <w:t>.</w:t>
      </w:r>
    </w:p>
    <w:p w14:paraId="3577A1A1" w14:textId="77777777" w:rsidR="00116ECD" w:rsidRPr="00116ECD" w:rsidRDefault="00116ECD" w:rsidP="00116ECD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8393"/>
      </w:tblGrid>
      <w:tr w:rsidR="0004026A" w:rsidRPr="0031552C" w14:paraId="3B6EE7D6" w14:textId="77777777" w:rsidTr="0004026A">
        <w:trPr>
          <w:tblCellSpacing w:w="15" w:type="dxa"/>
        </w:trPr>
        <w:tc>
          <w:tcPr>
            <w:tcW w:w="291" w:type="pct"/>
            <w:hideMark/>
          </w:tcPr>
          <w:p w14:paraId="3B6EE7D4" w14:textId="77777777" w:rsidR="0004026A" w:rsidRPr="0031552C" w:rsidRDefault="0004026A" w:rsidP="0004026A">
            <w:r w:rsidRPr="0031552C">
              <w:t xml:space="preserve">[1] </w:t>
            </w:r>
          </w:p>
        </w:tc>
        <w:tc>
          <w:tcPr>
            <w:tcW w:w="4659" w:type="pct"/>
            <w:hideMark/>
          </w:tcPr>
          <w:p w14:paraId="126223E6" w14:textId="4D51D2F4" w:rsidR="0004026A" w:rsidRDefault="0004026A" w:rsidP="0004026A">
            <w:pPr>
              <w:rPr>
                <w:highlight w:val="yellow"/>
              </w:rPr>
            </w:pPr>
            <w:r w:rsidRPr="001355B4">
              <w:rPr>
                <w:highlight w:val="yellow"/>
                <w:lang w:val="en-US"/>
              </w:rPr>
              <w:t xml:space="preserve">D. </w:t>
            </w:r>
            <w:proofErr w:type="spellStart"/>
            <w:r w:rsidRPr="001355B4">
              <w:rPr>
                <w:highlight w:val="yellow"/>
                <w:lang w:val="en-US"/>
              </w:rPr>
              <w:t>Graffox</w:t>
            </w:r>
            <w:proofErr w:type="spellEnd"/>
            <w:r w:rsidRPr="001355B4">
              <w:rPr>
                <w:highlight w:val="yellow"/>
                <w:lang w:val="en-US"/>
              </w:rPr>
              <w:t xml:space="preserve">, «IEEE Citation </w:t>
            </w:r>
            <w:proofErr w:type="gramStart"/>
            <w:r w:rsidRPr="001355B4">
              <w:rPr>
                <w:highlight w:val="yellow"/>
                <w:lang w:val="en-US"/>
              </w:rPr>
              <w:t>Reference,»</w:t>
            </w:r>
            <w:proofErr w:type="gramEnd"/>
            <w:r w:rsidRPr="001355B4">
              <w:rPr>
                <w:highlight w:val="yellow"/>
                <w:lang w:val="en-US"/>
              </w:rPr>
              <w:t xml:space="preserve"> 2009. </w:t>
            </w:r>
            <w:r w:rsidRPr="00E46FB0">
              <w:rPr>
                <w:highlight w:val="yellow"/>
              </w:rPr>
              <w:t xml:space="preserve">[En línea]. </w:t>
            </w:r>
            <w:proofErr w:type="spellStart"/>
            <w:r w:rsidRPr="00E46FB0">
              <w:rPr>
                <w:highlight w:val="yellow"/>
              </w:rPr>
              <w:t>Available</w:t>
            </w:r>
            <w:proofErr w:type="spellEnd"/>
            <w:r w:rsidRPr="00E46FB0">
              <w:rPr>
                <w:highlight w:val="yellow"/>
              </w:rPr>
              <w:t xml:space="preserve">: </w:t>
            </w:r>
            <w:hyperlink r:id="rId14" w:history="1">
              <w:r w:rsidR="004C4B8C" w:rsidRPr="00077BE3">
                <w:rPr>
                  <w:rStyle w:val="Hipervnculo"/>
                  <w:highlight w:val="yellow"/>
                </w:rPr>
                <w:t>http://www.ieee.org/documents/ieeecitationref.pdf</w:t>
              </w:r>
            </w:hyperlink>
            <w:r w:rsidRPr="00E46FB0">
              <w:rPr>
                <w:highlight w:val="yellow"/>
              </w:rPr>
              <w:t>.</w:t>
            </w:r>
          </w:p>
          <w:p w14:paraId="1E1F1876" w14:textId="77777777" w:rsidR="004C4B8C" w:rsidRDefault="004C4B8C" w:rsidP="0004026A">
            <w:pPr>
              <w:rPr>
                <w:highlight w:val="yellow"/>
              </w:rPr>
            </w:pPr>
          </w:p>
          <w:p w14:paraId="3B6EE7D5" w14:textId="5716BB5F" w:rsidR="004C4B8C" w:rsidRPr="00E46FB0" w:rsidRDefault="004C4B8C" w:rsidP="0004026A">
            <w:pPr>
              <w:rPr>
                <w:highlight w:val="yellow"/>
              </w:rPr>
            </w:pPr>
          </w:p>
        </w:tc>
      </w:tr>
    </w:tbl>
    <w:p w14:paraId="3B6EE7D9" w14:textId="77777777" w:rsidR="008334A2" w:rsidRPr="0031552C" w:rsidRDefault="008334A2">
      <w:pPr>
        <w:rPr>
          <w:rFonts w:ascii="Calibri" w:hAnsi="Calibri"/>
        </w:rPr>
        <w:sectPr w:rsidR="008334A2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F4" w14:textId="77777777" w:rsidR="003E62E6" w:rsidRPr="0031552C" w:rsidRDefault="003E62E6" w:rsidP="004C4B8C"/>
    <w:sectPr w:rsidR="003E62E6" w:rsidRPr="0031552C" w:rsidSect="0026243C">
      <w:type w:val="oddPage"/>
      <w:pgSz w:w="11907" w:h="16840" w:code="9"/>
      <w:pgMar w:top="1304" w:right="1247" w:bottom="1304" w:left="1247" w:header="720" w:footer="720" w:gutter="45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C4CF5" w14:textId="77777777" w:rsidR="00EB19B5" w:rsidRDefault="00EB19B5" w:rsidP="00CB0A14">
      <w:pPr>
        <w:spacing w:after="0" w:line="240" w:lineRule="auto"/>
      </w:pPr>
      <w:r>
        <w:separator/>
      </w:r>
    </w:p>
  </w:endnote>
  <w:endnote w:type="continuationSeparator" w:id="0">
    <w:p w14:paraId="4FB2B2EC" w14:textId="77777777" w:rsidR="00EB19B5" w:rsidRDefault="00EB19B5" w:rsidP="00CB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EE803" w14:textId="77777777" w:rsidR="004F1A5B" w:rsidRDefault="004F1A5B" w:rsidP="004F1A5B">
    <w:pPr>
      <w:pStyle w:val="Piedepgina"/>
      <w:pBdr>
        <w:top w:val="single" w:sz="4" w:space="1" w:color="auto"/>
      </w:pBdr>
      <w:tabs>
        <w:tab w:val="clear" w:pos="8504"/>
        <w:tab w:val="right" w:pos="8931"/>
      </w:tabs>
    </w:pPr>
    <w:r w:rsidRPr="00D80112">
      <w:rPr>
        <w:color w:val="000000" w:themeColor="text1"/>
        <w:sz w:val="20"/>
        <w:szCs w:val="20"/>
      </w:rPr>
      <w:fldChar w:fldCharType="begin"/>
    </w:r>
    <w:r w:rsidRPr="00D80112">
      <w:rPr>
        <w:color w:val="000000" w:themeColor="text1"/>
        <w:sz w:val="20"/>
        <w:szCs w:val="20"/>
      </w:rPr>
      <w:instrText>PAGE   \* MERGEFORMAT</w:instrText>
    </w:r>
    <w:r w:rsidRPr="00D80112">
      <w:rPr>
        <w:color w:val="000000" w:themeColor="text1"/>
        <w:sz w:val="20"/>
        <w:szCs w:val="20"/>
      </w:rPr>
      <w:fldChar w:fldCharType="separate"/>
    </w:r>
    <w:r w:rsidR="00A82B27">
      <w:rPr>
        <w:noProof/>
        <w:color w:val="000000" w:themeColor="text1"/>
        <w:sz w:val="20"/>
        <w:szCs w:val="20"/>
      </w:rPr>
      <w:t>8</w:t>
    </w:r>
    <w:r w:rsidRPr="00D80112">
      <w:rPr>
        <w:color w:val="000000" w:themeColor="text1"/>
        <w:sz w:val="20"/>
        <w:szCs w:val="20"/>
      </w:rPr>
      <w:fldChar w:fldCharType="end"/>
    </w:r>
    <w:r>
      <w:tab/>
    </w:r>
    <w:r>
      <w:tab/>
    </w:r>
    <w:r>
      <w:rPr>
        <w:caps/>
        <w:color w:val="F07F09" w:themeColor="accent1"/>
        <w:sz w:val="20"/>
        <w:szCs w:val="20"/>
      </w:rPr>
      <w:t>GRADO EN INGENIERÍA INFORMÁTICA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EE804" w14:textId="5DFC37CC" w:rsidR="004F1A5B" w:rsidRDefault="00D075C0" w:rsidP="0067575B">
    <w:pPr>
      <w:pStyle w:val="Piedepgina"/>
      <w:pBdr>
        <w:top w:val="single" w:sz="4" w:space="4" w:color="auto"/>
      </w:pBdr>
      <w:tabs>
        <w:tab w:val="clear" w:pos="8504"/>
        <w:tab w:val="left" w:pos="8427"/>
        <w:tab w:val="right" w:pos="9072"/>
      </w:tabs>
    </w:pPr>
    <w:r>
      <w:rPr>
        <w:caps/>
        <w:color w:val="F07F09" w:themeColor="accent1"/>
        <w:sz w:val="20"/>
        <w:szCs w:val="20"/>
      </w:rPr>
      <w:t>ANTEPROYECTO PFG</w:t>
    </w:r>
    <w:r w:rsidR="004F1A5B">
      <w:rPr>
        <w:caps/>
        <w:color w:val="808080" w:themeColor="background1" w:themeShade="80"/>
        <w:sz w:val="20"/>
        <w:szCs w:val="20"/>
      </w:rPr>
      <w:t> | </w:t>
    </w:r>
    <w:r w:rsidR="004F1A5B">
      <w:rPr>
        <w:color w:val="808080" w:themeColor="background1" w:themeShade="80"/>
        <w:sz w:val="20"/>
        <w:szCs w:val="20"/>
      </w:rPr>
      <w:t>Universidad Francisco de Vitoria</w:t>
    </w:r>
    <w:r w:rsidR="004F1A5B">
      <w:rPr>
        <w:color w:val="808080" w:themeColor="background1" w:themeShade="80"/>
        <w:sz w:val="20"/>
        <w:szCs w:val="20"/>
      </w:rPr>
      <w:tab/>
    </w:r>
    <w:r w:rsidR="0067575B">
      <w:rPr>
        <w:color w:val="808080" w:themeColor="background1" w:themeShade="80"/>
        <w:sz w:val="20"/>
        <w:szCs w:val="20"/>
      </w:rPr>
      <w:tab/>
    </w:r>
    <w:r w:rsidR="004F1A5B" w:rsidRPr="004A4057">
      <w:rPr>
        <w:color w:val="000000" w:themeColor="text1"/>
        <w:sz w:val="20"/>
        <w:szCs w:val="20"/>
      </w:rPr>
      <w:fldChar w:fldCharType="begin"/>
    </w:r>
    <w:r w:rsidR="004F1A5B" w:rsidRPr="004A4057">
      <w:rPr>
        <w:color w:val="000000" w:themeColor="text1"/>
        <w:sz w:val="20"/>
        <w:szCs w:val="20"/>
      </w:rPr>
      <w:instrText>PAGE   \* MERGEFORMAT</w:instrText>
    </w:r>
    <w:r w:rsidR="004F1A5B" w:rsidRPr="004A4057">
      <w:rPr>
        <w:color w:val="000000" w:themeColor="text1"/>
        <w:sz w:val="20"/>
        <w:szCs w:val="20"/>
      </w:rPr>
      <w:fldChar w:fldCharType="separate"/>
    </w:r>
    <w:r w:rsidR="00A82B27">
      <w:rPr>
        <w:noProof/>
        <w:color w:val="000000" w:themeColor="text1"/>
        <w:sz w:val="20"/>
        <w:szCs w:val="20"/>
      </w:rPr>
      <w:t>13</w:t>
    </w:r>
    <w:r w:rsidR="004F1A5B" w:rsidRPr="004A4057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102E4" w14:textId="77777777" w:rsidR="00EB19B5" w:rsidRDefault="00EB19B5" w:rsidP="00CB0A14">
      <w:pPr>
        <w:spacing w:after="0" w:line="240" w:lineRule="auto"/>
      </w:pPr>
      <w:r>
        <w:separator/>
      </w:r>
    </w:p>
  </w:footnote>
  <w:footnote w:type="continuationSeparator" w:id="0">
    <w:p w14:paraId="23DA8D94" w14:textId="77777777" w:rsidR="00EB19B5" w:rsidRDefault="00EB19B5" w:rsidP="00CB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33C8C"/>
    <w:multiLevelType w:val="hybridMultilevel"/>
    <w:tmpl w:val="5B38D964"/>
    <w:lvl w:ilvl="0" w:tplc="C16259A4">
      <w:start w:val="1"/>
      <w:numFmt w:val="decimal"/>
      <w:lvlText w:val="%1."/>
      <w:lvlJc w:val="left"/>
      <w:pPr>
        <w:ind w:left="1068" w:hanging="360"/>
      </w:pPr>
    </w:lvl>
    <w:lvl w:ilvl="1" w:tplc="0C0A000F">
      <w:start w:val="1"/>
      <w:numFmt w:val="decimal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E3088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5665A"/>
    <w:multiLevelType w:val="multilevel"/>
    <w:tmpl w:val="D8DCE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82775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2060"/>
        <w:spacing w:val="0"/>
        <w:w w:val="0"/>
        <w:kern w:val="0"/>
        <w:position w:val="0"/>
        <w:sz w:val="52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73FB6"/>
    <w:multiLevelType w:val="hybridMultilevel"/>
    <w:tmpl w:val="E4E85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90BA2"/>
    <w:multiLevelType w:val="hybridMultilevel"/>
    <w:tmpl w:val="CC823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E0DF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47C254D"/>
    <w:multiLevelType w:val="multilevel"/>
    <w:tmpl w:val="45C4F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F7924E1"/>
    <w:multiLevelType w:val="hybridMultilevel"/>
    <w:tmpl w:val="E6002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8"/>
  </w:num>
  <w:num w:numId="15">
    <w:abstractNumId w:val="2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7"/>
  </w:num>
  <w:num w:numId="19">
    <w:abstractNumId w:val="7"/>
  </w:num>
  <w:num w:numId="20">
    <w:abstractNumId w:val="4"/>
  </w:num>
  <w:num w:numId="21">
    <w:abstractNumId w:val="7"/>
  </w:num>
  <w:num w:numId="22">
    <w:abstractNumId w:val="7"/>
  </w:num>
  <w:num w:numId="23">
    <w:abstractNumId w:val="0"/>
  </w:num>
  <w:num w:numId="24">
    <w:abstractNumId w:val="7"/>
  </w:num>
  <w:num w:numId="25">
    <w:abstractNumId w:val="7"/>
  </w:num>
  <w:num w:numId="26">
    <w:abstractNumId w:val="7"/>
  </w:num>
  <w:num w:numId="27">
    <w:abstractNumId w:val="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14"/>
    <w:rsid w:val="0004026A"/>
    <w:rsid w:val="00041E34"/>
    <w:rsid w:val="00051FAA"/>
    <w:rsid w:val="000549FB"/>
    <w:rsid w:val="0006162F"/>
    <w:rsid w:val="00067926"/>
    <w:rsid w:val="000A7175"/>
    <w:rsid w:val="000E72EE"/>
    <w:rsid w:val="00116ECD"/>
    <w:rsid w:val="001355B4"/>
    <w:rsid w:val="00140B24"/>
    <w:rsid w:val="00146CE7"/>
    <w:rsid w:val="00157218"/>
    <w:rsid w:val="00181CF2"/>
    <w:rsid w:val="00190C1A"/>
    <w:rsid w:val="001B7937"/>
    <w:rsid w:val="00226BF0"/>
    <w:rsid w:val="00234DA8"/>
    <w:rsid w:val="00251EF1"/>
    <w:rsid w:val="0026243C"/>
    <w:rsid w:val="002D0739"/>
    <w:rsid w:val="00306DE1"/>
    <w:rsid w:val="003125C6"/>
    <w:rsid w:val="0031552C"/>
    <w:rsid w:val="00366E46"/>
    <w:rsid w:val="003C69EC"/>
    <w:rsid w:val="003E62E6"/>
    <w:rsid w:val="0040290A"/>
    <w:rsid w:val="00420848"/>
    <w:rsid w:val="00445411"/>
    <w:rsid w:val="004645F9"/>
    <w:rsid w:val="004A4057"/>
    <w:rsid w:val="004C4B8C"/>
    <w:rsid w:val="004E04D6"/>
    <w:rsid w:val="004E7A2A"/>
    <w:rsid w:val="004F0299"/>
    <w:rsid w:val="004F1A5B"/>
    <w:rsid w:val="00515A72"/>
    <w:rsid w:val="00591DCB"/>
    <w:rsid w:val="005E42AB"/>
    <w:rsid w:val="005F21BE"/>
    <w:rsid w:val="00603E0B"/>
    <w:rsid w:val="0067575B"/>
    <w:rsid w:val="006E0EFD"/>
    <w:rsid w:val="006F075C"/>
    <w:rsid w:val="006F4684"/>
    <w:rsid w:val="007017B5"/>
    <w:rsid w:val="00732C8E"/>
    <w:rsid w:val="00742A7D"/>
    <w:rsid w:val="00771908"/>
    <w:rsid w:val="007D2ED0"/>
    <w:rsid w:val="007F632F"/>
    <w:rsid w:val="008145DB"/>
    <w:rsid w:val="00827D64"/>
    <w:rsid w:val="008334A2"/>
    <w:rsid w:val="00914CB0"/>
    <w:rsid w:val="009213DF"/>
    <w:rsid w:val="009B5791"/>
    <w:rsid w:val="009F0C73"/>
    <w:rsid w:val="00A32323"/>
    <w:rsid w:val="00A82B27"/>
    <w:rsid w:val="00AB068B"/>
    <w:rsid w:val="00B14060"/>
    <w:rsid w:val="00B36B5F"/>
    <w:rsid w:val="00B86D8D"/>
    <w:rsid w:val="00BB5CD1"/>
    <w:rsid w:val="00C57EED"/>
    <w:rsid w:val="00CB0A14"/>
    <w:rsid w:val="00CB1DD0"/>
    <w:rsid w:val="00CB789F"/>
    <w:rsid w:val="00CC4575"/>
    <w:rsid w:val="00CE2988"/>
    <w:rsid w:val="00D06325"/>
    <w:rsid w:val="00D075C0"/>
    <w:rsid w:val="00D27263"/>
    <w:rsid w:val="00D37D7F"/>
    <w:rsid w:val="00D43DA6"/>
    <w:rsid w:val="00D80112"/>
    <w:rsid w:val="00E07217"/>
    <w:rsid w:val="00E362EF"/>
    <w:rsid w:val="00E46FB0"/>
    <w:rsid w:val="00E73DF8"/>
    <w:rsid w:val="00E94A52"/>
    <w:rsid w:val="00EA403F"/>
    <w:rsid w:val="00EB19B5"/>
    <w:rsid w:val="00EF2675"/>
    <w:rsid w:val="00F0756D"/>
    <w:rsid w:val="00F234D7"/>
    <w:rsid w:val="00F30E73"/>
    <w:rsid w:val="00F43A9A"/>
    <w:rsid w:val="00F77855"/>
    <w:rsid w:val="00FE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EE6C3"/>
  <w15:chartTrackingRefBased/>
  <w15:docId w15:val="{73BC8C41-8DB9-4DA6-B1A6-B5FD6A87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52C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A4057"/>
    <w:pPr>
      <w:keepNext/>
      <w:keepLines/>
      <w:numPr>
        <w:numId w:val="28"/>
      </w:numPr>
      <w:pBdr>
        <w:bottom w:val="single" w:sz="6" w:space="1" w:color="002060"/>
      </w:pBdr>
      <w:spacing w:before="2040" w:after="840"/>
      <w:jc w:val="right"/>
      <w:outlineLvl w:val="0"/>
    </w:pPr>
    <w:rPr>
      <w:rFonts w:asciiTheme="majorHAnsi" w:eastAsiaTheme="majorEastAsia" w:hAnsiTheme="majorHAnsi" w:cstheme="majorHAnsi"/>
      <w:b/>
      <w:smallCaps/>
      <w:noProof/>
      <w:color w:val="002060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3C12"/>
    <w:pPr>
      <w:keepNext/>
      <w:keepLines/>
      <w:numPr>
        <w:ilvl w:val="1"/>
        <w:numId w:val="28"/>
      </w:numPr>
      <w:spacing w:before="480" w:after="240"/>
      <w:outlineLvl w:val="1"/>
    </w:pPr>
    <w:rPr>
      <w:rFonts w:asciiTheme="majorHAnsi" w:eastAsiaTheme="majorEastAsia" w:hAnsiTheme="majorHAnsi" w:cstheme="majorBidi"/>
      <w:bCs/>
      <w:smallCaps/>
      <w:noProof/>
      <w:color w:val="000000" w:themeColor="text1"/>
      <w:sz w:val="4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3C12"/>
    <w:pPr>
      <w:keepNext/>
      <w:keepLines/>
      <w:numPr>
        <w:ilvl w:val="2"/>
        <w:numId w:val="28"/>
      </w:numPr>
      <w:spacing w:before="360" w:after="240" w:line="240" w:lineRule="auto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4A4057"/>
    <w:rPr>
      <w:rFonts w:asciiTheme="majorHAnsi" w:eastAsiaTheme="majorEastAsia" w:hAnsiTheme="majorHAnsi" w:cstheme="majorHAnsi"/>
      <w:b/>
      <w:smallCaps/>
      <w:noProof/>
      <w:color w:val="002060"/>
      <w:sz w:val="52"/>
      <w:szCs w:val="5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E3C12"/>
    <w:rPr>
      <w:rFonts w:asciiTheme="majorHAnsi" w:eastAsiaTheme="majorEastAsia" w:hAnsiTheme="majorHAnsi" w:cstheme="majorBidi"/>
      <w:bCs/>
      <w:smallCaps/>
      <w:noProof/>
      <w:color w:val="000000" w:themeColor="text1"/>
      <w:sz w:val="40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E3C12"/>
    <w:rPr>
      <w:rFonts w:asciiTheme="majorHAnsi" w:eastAsiaTheme="majorEastAsia" w:hAnsiTheme="majorHAnsi" w:cstheme="majorBidi"/>
      <w:bCs/>
      <w:color w:val="000000" w:themeColor="text1"/>
      <w:sz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82B27"/>
    <w:pPr>
      <w:spacing w:after="120"/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CB0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A14"/>
  </w:style>
  <w:style w:type="paragraph" w:styleId="Piedepgina">
    <w:name w:val="footer"/>
    <w:basedOn w:val="Normal"/>
    <w:link w:val="PiedepginaCar"/>
    <w:uiPriority w:val="99"/>
    <w:unhideWhenUsed/>
    <w:rsid w:val="00CB0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A14"/>
  </w:style>
  <w:style w:type="paragraph" w:styleId="TDC1">
    <w:name w:val="toc 1"/>
    <w:basedOn w:val="Normal"/>
    <w:next w:val="Normal"/>
    <w:autoRedefine/>
    <w:uiPriority w:val="39"/>
    <w:unhideWhenUsed/>
    <w:rsid w:val="004A4057"/>
    <w:pPr>
      <w:tabs>
        <w:tab w:val="left" w:pos="440"/>
        <w:tab w:val="right" w:leader="dot" w:pos="8949"/>
      </w:tabs>
      <w:spacing w:before="360" w:after="120"/>
    </w:pPr>
    <w:rPr>
      <w:rFonts w:asciiTheme="majorHAnsi" w:eastAsiaTheme="majorEastAsia" w:hAnsiTheme="majorHAnsi" w:cstheme="majorBidi"/>
      <w:b/>
      <w:noProof/>
      <w:color w:val="000000" w:themeColor="text1"/>
      <w:sz w:val="32"/>
      <w:szCs w:val="56"/>
    </w:rPr>
  </w:style>
  <w:style w:type="paragraph" w:styleId="TDC2">
    <w:name w:val="toc 2"/>
    <w:basedOn w:val="Normal"/>
    <w:next w:val="Normal"/>
    <w:autoRedefine/>
    <w:uiPriority w:val="39"/>
    <w:unhideWhenUsed/>
    <w:rsid w:val="00A3232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32323"/>
    <w:rPr>
      <w:color w:val="6B9F25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32323"/>
    <w:pPr>
      <w:spacing w:after="100"/>
      <w:ind w:left="440"/>
      <w:jc w:val="left"/>
    </w:pPr>
    <w:rPr>
      <w:rFonts w:cs="Times New Roman"/>
      <w:sz w:val="22"/>
      <w:lang w:eastAsia="es-ES"/>
    </w:rPr>
  </w:style>
  <w:style w:type="table" w:styleId="Tablaconcuadrcula">
    <w:name w:val="Table Grid"/>
    <w:basedOn w:val="Tablanormal"/>
    <w:uiPriority w:val="39"/>
    <w:rsid w:val="00B14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rsid w:val="0004026A"/>
    <w:pPr>
      <w:spacing w:before="120" w:after="240" w:line="360" w:lineRule="auto"/>
    </w:pPr>
    <w:rPr>
      <w:rFonts w:ascii="Times New Roman" w:eastAsia="Cambria" w:hAnsi="Times New Roman" w:cs="Times New Roman"/>
      <w:sz w:val="22"/>
      <w:szCs w:val="24"/>
      <w:lang w:val="es-ES_tradnl" w:eastAsia="en-US"/>
    </w:rPr>
  </w:style>
  <w:style w:type="paragraph" w:customStyle="1" w:styleId="PiedeTabla">
    <w:name w:val="Pie de Tabla"/>
    <w:basedOn w:val="Normal"/>
    <w:next w:val="Normal"/>
    <w:link w:val="PiedeTablaCar"/>
    <w:qFormat/>
    <w:rsid w:val="004E04D6"/>
    <w:pPr>
      <w:spacing w:before="360" w:after="120"/>
      <w:jc w:val="center"/>
    </w:pPr>
    <w:rPr>
      <w:rFonts w:ascii="Calibri" w:hAnsi="Calibri"/>
      <w:i/>
      <w:sz w:val="22"/>
    </w:rPr>
  </w:style>
  <w:style w:type="paragraph" w:customStyle="1" w:styleId="PiedeFigura">
    <w:name w:val="Pie de Figura"/>
    <w:basedOn w:val="PiedeTabla"/>
    <w:link w:val="PiedeFiguraCar"/>
    <w:qFormat/>
    <w:rsid w:val="00041E34"/>
    <w:pPr>
      <w:spacing w:before="120" w:after="360"/>
    </w:pPr>
  </w:style>
  <w:style w:type="character" w:customStyle="1" w:styleId="PiedeTablaCar">
    <w:name w:val="Pie de Tabla Car"/>
    <w:basedOn w:val="Fuentedeprrafopredeter"/>
    <w:link w:val="PiedeTabla"/>
    <w:rsid w:val="004E04D6"/>
    <w:rPr>
      <w:rFonts w:ascii="Calibri" w:hAnsi="Calibri"/>
      <w:i/>
      <w:lang w:val="es-ES"/>
    </w:rPr>
  </w:style>
  <w:style w:type="character" w:customStyle="1" w:styleId="PiedeFiguraCar">
    <w:name w:val="Pie de Figura Car"/>
    <w:basedOn w:val="PiedeTablaCar"/>
    <w:link w:val="PiedeFigura"/>
    <w:rsid w:val="00041E34"/>
    <w:rPr>
      <w:rFonts w:ascii="Calibri" w:hAnsi="Calibri"/>
      <w:i/>
      <w:lang w:val="es-ES"/>
    </w:rPr>
  </w:style>
  <w:style w:type="paragraph" w:styleId="Tabladeilustraciones">
    <w:name w:val="table of figures"/>
    <w:basedOn w:val="Normal"/>
    <w:next w:val="Normal"/>
    <w:uiPriority w:val="99"/>
    <w:unhideWhenUsed/>
    <w:rsid w:val="00366E46"/>
    <w:pPr>
      <w:spacing w:after="120"/>
    </w:pPr>
    <w:rPr>
      <w:i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E73DF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55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5B4"/>
    <w:rPr>
      <w:rFonts w:ascii="Segoe UI" w:hAnsi="Segoe UI" w:cs="Segoe UI"/>
      <w:sz w:val="18"/>
      <w:szCs w:val="18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789F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C4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ieee.org/documents/ieeecitationref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tejedor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DAD7644058234084FDC5FFFABFFBB0" ma:contentTypeVersion="2" ma:contentTypeDescription="Crear nuevo documento." ma:contentTypeScope="" ma:versionID="69ccca89e4bc18cb9eff9812cdfc93e1">
  <xsd:schema xmlns:xsd="http://www.w3.org/2001/XMLSchema" xmlns:xs="http://www.w3.org/2001/XMLSchema" xmlns:p="http://schemas.microsoft.com/office/2006/metadata/properties" xmlns:ns2="fe5d7320-2c20-44e1-be1c-942b0313e54c" targetNamespace="http://schemas.microsoft.com/office/2006/metadata/properties" ma:root="true" ma:fieldsID="558a441babf861a67bb212a9bbef88a2" ns2:_="">
    <xsd:import namespace="fe5d7320-2c20-44e1-be1c-942b0313e5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d7320-2c20-44e1-be1c-942b0313e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0FEE2D-23B4-473A-B98E-ED8AFF7778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EDD58C-B14F-4105-BA8F-6CEAB66FEF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CEA152-586C-4216-BEB5-7AB0EBBB83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A9EB9B-B0E1-4598-B632-E664E8461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d7320-2c20-44e1-be1c-942b0313e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42</TotalTime>
  <Pages>19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Memoria PFG</vt:lpstr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Memoria PFG</dc:title>
  <dc:creator>Álvaro García Tejedor</dc:creator>
  <cp:keywords>Versión 2.0</cp:keywords>
  <cp:lastModifiedBy>Ingeniería Informática</cp:lastModifiedBy>
  <cp:revision>6</cp:revision>
  <dcterms:created xsi:type="dcterms:W3CDTF">2020-11-26T17:25:00Z</dcterms:created>
  <dcterms:modified xsi:type="dcterms:W3CDTF">2020-11-26T18:06:00Z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0x0101007BDAD7644058234084FDC5FFFABFFBB0</vt:lpwstr>
  </property>
</Properties>
</file>